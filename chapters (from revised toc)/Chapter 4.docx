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DD" w:rsidRDefault="00A019DD"/>
    <w:p w:rsidR="0068711B" w:rsidRDefault="0068711B">
      <w:bookmarkStart w:id="0" w:name="_GoBack"/>
      <w:bookmarkEnd w:id="0"/>
      <w:r>
        <w:t>“Even before you understand them, your brain is drawn to maps”</w:t>
      </w:r>
    </w:p>
    <w:p w:rsidR="0068711B" w:rsidRDefault="0068711B" w:rsidP="0068711B">
      <w:pPr>
        <w:jc w:val="right"/>
      </w:pPr>
      <w:r>
        <w:t>Ken Jennings, author and Jeopardy champ</w:t>
      </w:r>
    </w:p>
    <w:p w:rsidR="0068711B" w:rsidRDefault="0068711B"/>
    <w:p w:rsidR="0036692D" w:rsidRDefault="0068711B" w:rsidP="0036692D">
      <w:r>
        <w:t xml:space="preserve">Maps have always been in the realm of geographers, but that realm has been steadily opening over the last few decades.  With computers and the </w:t>
      </w:r>
      <w:proofErr w:type="gramStart"/>
      <w:r>
        <w:t>Internet ,</w:t>
      </w:r>
      <w:proofErr w:type="gramEnd"/>
      <w:r>
        <w:t xml:space="preserve"> now any yahoo can map out data on </w:t>
      </w:r>
      <w:r w:rsidR="0036692D">
        <w:t>Google</w:t>
      </w:r>
      <w:r>
        <w:t xml:space="preserve"> (the play there was intentional).</w:t>
      </w:r>
      <w:r w:rsidR="0036692D">
        <w:t xml:space="preserve">   And as we saw in Chapter 4, it’s possible to pull geo-location of IP addresses and get spatial data, and that’s what we’re going to focus on. </w:t>
      </w:r>
      <w:r>
        <w:t xml:space="preserve"> </w:t>
      </w:r>
    </w:p>
    <w:p w:rsidR="003B3618" w:rsidRDefault="003B3618" w:rsidP="0036692D"/>
    <w:p w:rsidR="00A019DD" w:rsidRDefault="00237562">
      <w:r>
        <w:t xml:space="preserve">The data we are going to use for this chapter comes to us from Symantec, who shared a list of clients infected with the </w:t>
      </w:r>
      <w:proofErr w:type="spellStart"/>
      <w:r>
        <w:t>ZeroAccess</w:t>
      </w:r>
      <w:proofErr w:type="spellEnd"/>
      <w:r>
        <w:t xml:space="preserve"> Botnet.  </w:t>
      </w:r>
    </w:p>
    <w:p w:rsidR="00237562" w:rsidRDefault="00237562"/>
    <w:p w:rsidR="00237562" w:rsidRPr="00C1269B" w:rsidRDefault="00237562" w:rsidP="00237562">
      <w:r w:rsidRPr="00C1269B">
        <w:t xml:space="preserve">Chapter Use Case: </w:t>
      </w:r>
      <w:proofErr w:type="spellStart"/>
      <w:r w:rsidRPr="00C1269B">
        <w:t>ZeroAccess</w:t>
      </w:r>
      <w:proofErr w:type="spellEnd"/>
      <w:r w:rsidRPr="00C1269B">
        <w:t xml:space="preserve"> Botnet Analysis</w:t>
      </w:r>
    </w:p>
    <w:p w:rsidR="00237562" w:rsidRPr="00C1269B" w:rsidRDefault="00237562" w:rsidP="00237562">
      <w:r w:rsidRPr="00C1269B">
        <w:t xml:space="preserve">What can you learn from just a set of </w:t>
      </w:r>
      <w:proofErr w:type="spellStart"/>
      <w:r w:rsidRPr="00C1269B">
        <w:t>lat</w:t>
      </w:r>
      <w:proofErr w:type="spellEnd"/>
      <w:r w:rsidRPr="00C1269B">
        <w:t>/</w:t>
      </w:r>
      <w:proofErr w:type="spellStart"/>
      <w:r w:rsidRPr="00C1269B">
        <w:t>lon</w:t>
      </w:r>
      <w:proofErr w:type="spellEnd"/>
      <w:r w:rsidRPr="00C1269B">
        <w:t xml:space="preserve"> pairs?</w:t>
      </w:r>
    </w:p>
    <w:p w:rsidR="00237562" w:rsidRPr="00C1269B" w:rsidRDefault="00237562" w:rsidP="00237562">
      <w:r w:rsidRPr="00C1269B">
        <w:t xml:space="preserve">Getting basic </w:t>
      </w:r>
      <w:proofErr w:type="spellStart"/>
      <w:r w:rsidRPr="00C1269B">
        <w:t>lat</w:t>
      </w:r>
      <w:proofErr w:type="spellEnd"/>
      <w:r w:rsidRPr="00C1269B">
        <w:t>/long metadata (</w:t>
      </w:r>
      <w:proofErr w:type="spellStart"/>
      <w:r w:rsidRPr="00C1269B">
        <w:t>lat</w:t>
      </w:r>
      <w:proofErr w:type="spellEnd"/>
      <w:r w:rsidRPr="00C1269B">
        <w:t>/</w:t>
      </w:r>
      <w:proofErr w:type="spellStart"/>
      <w:r w:rsidRPr="00C1269B">
        <w:t>lon</w:t>
      </w:r>
      <w:proofErr w:type="spellEnd"/>
      <w:r w:rsidRPr="00C1269B">
        <w:t xml:space="preserve"> -&gt; country/city)</w:t>
      </w:r>
    </w:p>
    <w:p w:rsidR="00237562" w:rsidRPr="00C1269B" w:rsidRDefault="00237562" w:rsidP="00237562">
      <w:r w:rsidRPr="00C1269B">
        <w:t xml:space="preserve">Visualizing </w:t>
      </w:r>
      <w:proofErr w:type="spellStart"/>
      <w:r w:rsidRPr="00C1269B">
        <w:t>lat</w:t>
      </w:r>
      <w:proofErr w:type="spellEnd"/>
      <w:r w:rsidRPr="00C1269B">
        <w:t>/long data</w:t>
      </w:r>
    </w:p>
    <w:p w:rsidR="00237562" w:rsidRPr="00C1269B" w:rsidRDefault="00237562" w:rsidP="00237562">
      <w:proofErr w:type="spellStart"/>
      <w:r w:rsidRPr="00C1269B">
        <w:t>Choropleth</w:t>
      </w:r>
      <w:proofErr w:type="spellEnd"/>
    </w:p>
    <w:p w:rsidR="00237562" w:rsidRPr="00C1269B" w:rsidRDefault="00237562" w:rsidP="00237562">
      <w:r w:rsidRPr="00C1269B">
        <w:t>Dot plot</w:t>
      </w:r>
    </w:p>
    <w:p w:rsidR="00237562" w:rsidRPr="00C1269B" w:rsidRDefault="00237562" w:rsidP="00237562">
      <w:r w:rsidRPr="00C1269B">
        <w:t>Getting more advanced metadata (internet user population &amp; income)</w:t>
      </w:r>
    </w:p>
    <w:p w:rsidR="00237562" w:rsidRPr="00C1269B" w:rsidRDefault="00237562" w:rsidP="00237562">
      <w:r w:rsidRPr="00C1269B">
        <w:tab/>
        <w:t>The quest for correlation</w:t>
      </w:r>
    </w:p>
    <w:p w:rsidR="00237562" w:rsidRPr="00C1269B" w:rsidRDefault="00237562" w:rsidP="00237562">
      <w:r w:rsidRPr="00C1269B">
        <w:t xml:space="preserve">WEB CONTENT: </w:t>
      </w:r>
      <w:proofErr w:type="spellStart"/>
      <w:r w:rsidRPr="00C1269B">
        <w:t>ZeroAccess</w:t>
      </w:r>
      <w:proofErr w:type="spellEnd"/>
      <w:r w:rsidRPr="00C1269B">
        <w:t xml:space="preserve"> code &amp; visuals</w:t>
      </w:r>
    </w:p>
    <w:p w:rsidR="00237562" w:rsidRDefault="00237562" w:rsidP="00237562"/>
    <w:p w:rsidR="00237562" w:rsidRDefault="00237562" w:rsidP="00237562"/>
    <w:p w:rsidR="00237562" w:rsidRDefault="00237562" w:rsidP="00237562">
      <w:proofErr w:type="gramStart"/>
      <w:r>
        <w:t>points</w:t>
      </w:r>
      <w:proofErr w:type="gramEnd"/>
      <w:r>
        <w:t xml:space="preserve"> on a globe</w:t>
      </w:r>
    </w:p>
    <w:p w:rsidR="00237562" w:rsidRDefault="00237562" w:rsidP="00237562">
      <w:proofErr w:type="gramStart"/>
      <w:r>
        <w:t>points</w:t>
      </w:r>
      <w:proofErr w:type="gramEnd"/>
      <w:r>
        <w:t xml:space="preserve"> in the U.S.</w:t>
      </w:r>
    </w:p>
    <w:p w:rsidR="00237562" w:rsidRDefault="00237562" w:rsidP="00237562">
      <w:proofErr w:type="gramStart"/>
      <w:r>
        <w:t>setting</w:t>
      </w:r>
      <w:proofErr w:type="gramEnd"/>
      <w:r>
        <w:t xml:space="preserve"> alpha on the map points</w:t>
      </w:r>
    </w:p>
    <w:p w:rsidR="00237562" w:rsidRDefault="00237562" w:rsidP="00237562">
      <w:r>
        <w:t xml:space="preserve">What is the bot infection per state given the # of </w:t>
      </w:r>
      <w:proofErr w:type="gramStart"/>
      <w:r>
        <w:t>internet</w:t>
      </w:r>
      <w:proofErr w:type="gramEnd"/>
      <w:r>
        <w:t xml:space="preserve"> users? </w:t>
      </w:r>
    </w:p>
    <w:p w:rsidR="00237562" w:rsidRDefault="00237562" w:rsidP="00237562">
      <w:r>
        <w:t>(</w:t>
      </w:r>
      <w:proofErr w:type="spellStart"/>
      <w:proofErr w:type="gramStart"/>
      <w:r>
        <w:t>choropleth</w:t>
      </w:r>
      <w:proofErr w:type="spellEnd"/>
      <w:proofErr w:type="gramEnd"/>
      <w:r>
        <w:t xml:space="preserve"> on a state basis)</w:t>
      </w:r>
    </w:p>
    <w:p w:rsidR="00237562" w:rsidRDefault="00237562"/>
    <w:sectPr w:rsidR="00237562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9B"/>
    <w:rsid w:val="00151BF3"/>
    <w:rsid w:val="00237562"/>
    <w:rsid w:val="0036692D"/>
    <w:rsid w:val="003B3618"/>
    <w:rsid w:val="005952C2"/>
    <w:rsid w:val="0068711B"/>
    <w:rsid w:val="00A019DD"/>
    <w:rsid w:val="00C1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y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49</TotalTime>
  <Pages>1</Pages>
  <Words>168</Words>
  <Characters>960</Characters>
  <Application>Microsoft Macintosh Word</Application>
  <DocSecurity>0</DocSecurity>
  <Lines>8</Lines>
  <Paragraphs>2</Paragraphs>
  <ScaleCrop>false</ScaleCrop>
  <Company>Verizon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</cp:revision>
  <dcterms:created xsi:type="dcterms:W3CDTF">2013-07-06T21:45:00Z</dcterms:created>
  <dcterms:modified xsi:type="dcterms:W3CDTF">2013-07-10T01:19:00Z</dcterms:modified>
</cp:coreProperties>
</file>