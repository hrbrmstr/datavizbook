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77777777" w:rsidR="00F61D15" w:rsidRPr="00451324" w:rsidRDefault="0008059F" w:rsidP="00451324">
      <w:pPr>
        <w:pStyle w:val="TOCTitle"/>
        <w:spacing w:before="0"/>
        <w:rPr>
          <w:sz w:val="48"/>
          <w:szCs w:val="48"/>
        </w:rPr>
      </w:pPr>
      <w:r w:rsidRPr="00451324">
        <w:rPr>
          <w:sz w:val="48"/>
          <w:szCs w:val="48"/>
        </w:rPr>
        <w:t xml:space="preserve">Security Through Data </w:t>
      </w:r>
      <w:proofErr w:type="gramStart"/>
      <w:r w:rsidRPr="00451324">
        <w:rPr>
          <w:sz w:val="48"/>
          <w:szCs w:val="48"/>
        </w:rPr>
        <w:t>Analysis :</w:t>
      </w:r>
      <w:proofErr w:type="gramEnd"/>
      <w:r w:rsidRPr="00451324">
        <w:rPr>
          <w:sz w:val="48"/>
          <w:szCs w:val="48"/>
        </w:rPr>
        <w:t xml:space="preserve"> Harnessing The Power Of Feedback</w:t>
      </w:r>
    </w:p>
    <w:p w14:paraId="182EE407" w14:textId="77777777" w:rsidR="0008059F" w:rsidRPr="00451324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3523A247" w14:textId="1F103D3B" w:rsidR="009459CC" w:rsidRPr="00EE0E18" w:rsidRDefault="007B35D5" w:rsidP="00EE0E18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iants</w:t>
      </w:r>
    </w:p>
    <w:p w14:paraId="33154281" w14:textId="275224D9" w:rsidR="009459CC" w:rsidRPr="00EE0E18" w:rsidRDefault="00F306D7" w:rsidP="00EE0E18">
      <w:pPr>
        <w:pStyle w:val="H3"/>
      </w:pPr>
      <w:r w:rsidRPr="00EE0E18">
        <w:t>Looking</w:t>
      </w:r>
      <w:r w:rsidR="009459CC" w:rsidRPr="00EE0E18">
        <w:t xml:space="preserve"> at other industries that have made a conversio</w:t>
      </w:r>
      <w:r w:rsidRPr="00EE0E18">
        <w:t>n from little-to-no data to being data-</w:t>
      </w:r>
      <w:r w:rsidR="009459CC" w:rsidRPr="00EE0E18">
        <w:t>driven.</w:t>
      </w:r>
    </w:p>
    <w:p w14:paraId="51A517FE" w14:textId="77777777" w:rsidR="009459CC" w:rsidRDefault="009459CC" w:rsidP="00EE0E18">
      <w:pPr>
        <w:pStyle w:val="H3"/>
      </w:pPr>
      <w:r w:rsidRPr="009459CC">
        <w:rPr>
          <w:b/>
        </w:rPr>
        <w:t>Use Case</w:t>
      </w:r>
      <w:r>
        <w:t xml:space="preserve">: Agriculture -&gt; </w:t>
      </w:r>
      <w:proofErr w:type="spellStart"/>
      <w:r>
        <w:t>Agri-infomatics</w:t>
      </w:r>
      <w:proofErr w:type="spellEnd"/>
    </w:p>
    <w:p w14:paraId="45964FE7" w14:textId="77777777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1DCA09D8" w14:textId="4203DB93" w:rsidR="00ED6D55" w:rsidRDefault="00BF59A0" w:rsidP="00BF59A0">
      <w:pPr>
        <w:pStyle w:val="H2"/>
      </w:pPr>
      <w:r>
        <w:t>Skills of a Security Data Scientist</w:t>
      </w:r>
    </w:p>
    <w:p w14:paraId="614180C4" w14:textId="7D24A2C2" w:rsidR="00BF59A0" w:rsidRDefault="003E4C71" w:rsidP="00BF59A0">
      <w:pPr>
        <w:pStyle w:val="H3"/>
      </w:pPr>
      <w:r>
        <w:t>Domain (security) knowledge</w:t>
      </w:r>
      <w:r w:rsidR="00BF59A0" w:rsidRPr="00BF59A0">
        <w:t>, programming, data manipulation, statistics, visualization</w:t>
      </w:r>
    </w:p>
    <w:p w14:paraId="7F67891B" w14:textId="7BBF8296" w:rsidR="00BF59A0" w:rsidRDefault="00BF59A0" w:rsidP="00BF59A0">
      <w:pPr>
        <w:pStyle w:val="H2"/>
      </w:pPr>
      <w:r>
        <w:t>Choosing a good research question</w:t>
      </w:r>
    </w:p>
    <w:p w14:paraId="49152F64" w14:textId="77777777" w:rsidR="006831C8" w:rsidRDefault="006831C8" w:rsidP="006831C8">
      <w:pPr>
        <w:pStyle w:val="H2"/>
      </w:pPr>
      <w:r>
        <w:t>Exploratory Data Analysis</w:t>
      </w:r>
    </w:p>
    <w:p w14:paraId="02728B5A" w14:textId="77777777" w:rsidR="00870313" w:rsidRDefault="006831C8" w:rsidP="006831C8">
      <w:pPr>
        <w:pStyle w:val="H3"/>
      </w:pPr>
      <w:r w:rsidRPr="00CF074F">
        <w:rPr>
          <w:b/>
        </w:rPr>
        <w:t>Use Case:</w:t>
      </w:r>
      <w:r>
        <w:t xml:space="preserve"> Zero Access (negative finding, s</w:t>
      </w:r>
      <w:r w:rsidRPr="003E4C71">
        <w:t xml:space="preserve">till </w:t>
      </w:r>
      <w:r w:rsidR="00870313">
        <w:t xml:space="preserve">value and limits of </w:t>
      </w:r>
      <w:r w:rsidRPr="003E4C71">
        <w:t>EDA</w:t>
      </w:r>
      <w:r w:rsidR="00870313">
        <w:t>)</w:t>
      </w:r>
    </w:p>
    <w:p w14:paraId="13AF59D0" w14:textId="24838CCD" w:rsidR="006831C8" w:rsidRPr="00870313" w:rsidRDefault="00870313" w:rsidP="006831C8">
      <w:pPr>
        <w:pStyle w:val="H3"/>
      </w:pPr>
      <w:r w:rsidRPr="00870313">
        <w:t xml:space="preserve">Can show comparison of income levels to bot infections, </w:t>
      </w:r>
      <w:proofErr w:type="spellStart"/>
      <w:r w:rsidRPr="00870313">
        <w:t>cuz</w:t>
      </w:r>
      <w:proofErr w:type="spellEnd"/>
      <w:r w:rsidRPr="00870313">
        <w:t xml:space="preserve"> it’s funny.</w:t>
      </w:r>
    </w:p>
    <w:p w14:paraId="19B15BAE" w14:textId="179EB1CD" w:rsidR="00B747E0" w:rsidRDefault="00BF59A0" w:rsidP="00EE0E18">
      <w:pPr>
        <w:pStyle w:val="H1"/>
      </w:pPr>
      <w:r>
        <w:t>Chapter 2</w:t>
      </w:r>
      <w:r w:rsidR="0008059F">
        <w:t>: Learning The “Hello World” Of Security Data Analysis</w:t>
      </w:r>
      <w:r w:rsidR="00B747E0">
        <w:t xml:space="preserve"> </w:t>
      </w:r>
      <w:r w:rsidR="00900784">
        <w:t xml:space="preserve"> (2 chapters?)</w:t>
      </w:r>
    </w:p>
    <w:p w14:paraId="5BFA3B9D" w14:textId="3DF6313E" w:rsidR="0008059F" w:rsidRDefault="00B747E0" w:rsidP="00B747E0">
      <w:pPr>
        <w:pStyle w:val="H2"/>
      </w:pPr>
      <w:r>
        <w:t>(</w:t>
      </w:r>
      <w:proofErr w:type="gramStart"/>
      <w:r>
        <w:t>heavy</w:t>
      </w:r>
      <w:proofErr w:type="gramEnd"/>
      <w:r>
        <w:t xml:space="preserve"> focus on “risk” in this data: it sets up </w:t>
      </w:r>
      <w:proofErr w:type="spellStart"/>
      <w:r>
        <w:t>veris</w:t>
      </w:r>
      <w:proofErr w:type="spellEnd"/>
      <w:r>
        <w:t>)</w:t>
      </w:r>
    </w:p>
    <w:p w14:paraId="29CDE53B" w14:textId="33157DD4" w:rsidR="009459CC" w:rsidRDefault="00BF59A0" w:rsidP="00EE0E18">
      <w:pPr>
        <w:pStyle w:val="H2"/>
      </w:pPr>
      <w:r>
        <w:t>Describing an IP address</w:t>
      </w:r>
    </w:p>
    <w:p w14:paraId="6D9F1C16" w14:textId="488AABCA" w:rsidR="000A5A5C" w:rsidRPr="000A5A5C" w:rsidRDefault="000A5A5C" w:rsidP="00EE0E18">
      <w:pPr>
        <w:pStyle w:val="H3"/>
      </w:pPr>
      <w:r w:rsidRPr="000A5A5C">
        <w:t>Descriptive visualization of just IP addresses</w:t>
      </w:r>
      <w:r>
        <w:t xml:space="preserve"> (as in map of internet)</w:t>
      </w:r>
    </w:p>
    <w:p w14:paraId="57690696" w14:textId="0C0575F3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</w:t>
      </w:r>
      <w:proofErr w:type="spellStart"/>
      <w:r w:rsidR="00BF59A0">
        <w:t>AlienVault</w:t>
      </w:r>
      <w:proofErr w:type="spellEnd"/>
      <w:r w:rsidR="00BF59A0">
        <w:t xml:space="preserve"> list of badness: geo-location, ASN</w:t>
      </w:r>
    </w:p>
    <w:p w14:paraId="2E3F805D" w14:textId="773C4678" w:rsidR="000A5A5C" w:rsidRDefault="000A5A5C" w:rsidP="000A5A5C">
      <w:pPr>
        <w:pStyle w:val="H3"/>
        <w:ind w:firstLine="720"/>
      </w:pPr>
      <w:r>
        <w:t>Can we get lists over time (for comparisons and shifts</w:t>
      </w:r>
      <w:proofErr w:type="gramStart"/>
      <w:r>
        <w:t>)</w:t>
      </w:r>
      <w:proofErr w:type="gramEnd"/>
    </w:p>
    <w:p w14:paraId="006A188F" w14:textId="77777777" w:rsidR="003E4C71" w:rsidRDefault="00BF59A0" w:rsidP="00BF59A0">
      <w:pPr>
        <w:pStyle w:val="H3"/>
      </w:pPr>
      <w:r>
        <w:t xml:space="preserve">Using Python to lookup </w:t>
      </w:r>
      <w:proofErr w:type="spellStart"/>
      <w:r>
        <w:t>geolocation</w:t>
      </w:r>
      <w:proofErr w:type="spellEnd"/>
      <w:r>
        <w:t xml:space="preserve"> and/or ASN</w:t>
      </w:r>
      <w:r w:rsidR="000A5A5C">
        <w:t xml:space="preserve">, R to graph </w:t>
      </w:r>
      <w:proofErr w:type="spellStart"/>
      <w:r w:rsidR="000A5A5C">
        <w:t>it</w:t>
      </w:r>
      <w:proofErr w:type="spellEnd"/>
    </w:p>
    <w:p w14:paraId="7E30EF9A" w14:textId="013CCC8B" w:rsidR="00BF59A0" w:rsidRDefault="000A5A5C" w:rsidP="00BF59A0">
      <w:pPr>
        <w:pStyle w:val="H3"/>
      </w:pPr>
      <w:r>
        <w:t xml:space="preserve">Answering the “So what” (using </w:t>
      </w:r>
      <w:proofErr w:type="spellStart"/>
      <w:r>
        <w:t>infosec</w:t>
      </w:r>
      <w:proofErr w:type="spellEnd"/>
      <w:r>
        <w:t xml:space="preserve"> to process it)</w:t>
      </w:r>
    </w:p>
    <w:p w14:paraId="07C7F390" w14:textId="283B8996" w:rsidR="000A5A5C" w:rsidRPr="000A5A5C" w:rsidRDefault="000A5A5C" w:rsidP="000A5A5C">
      <w:pPr>
        <w:pStyle w:val="H3"/>
      </w:pPr>
      <w:r>
        <w:t>(</w:t>
      </w:r>
      <w:proofErr w:type="gramStart"/>
      <w:r>
        <w:t>( DNS</w:t>
      </w:r>
      <w:proofErr w:type="gramEnd"/>
      <w:r>
        <w:t xml:space="preserve"> records able to be tied in here? ))</w:t>
      </w:r>
    </w:p>
    <w:p w14:paraId="425D1D4B" w14:textId="386FCD90" w:rsidR="00BF59A0" w:rsidRDefault="00BF59A0" w:rsidP="00BF59A0">
      <w:pPr>
        <w:pStyle w:val="H2"/>
      </w:pPr>
      <w:r>
        <w:t>Merging data for more value</w:t>
      </w:r>
    </w:p>
    <w:p w14:paraId="767350D6" w14:textId="77777777" w:rsidR="000A5A5C" w:rsidRDefault="000A5A5C" w:rsidP="000A5A5C">
      <w:pPr>
        <w:pStyle w:val="H3"/>
      </w:pPr>
      <w:r>
        <w:t>Using more than just “security data” to solve security problems</w:t>
      </w:r>
    </w:p>
    <w:p w14:paraId="7577A9B0" w14:textId="77777777" w:rsidR="000A5A5C" w:rsidRPr="000A5A5C" w:rsidRDefault="000A5A5C" w:rsidP="00BF59A0">
      <w:pPr>
        <w:pStyle w:val="H3"/>
      </w:pPr>
      <w:r w:rsidRPr="000A5A5C">
        <w:t>Scraping the web for fun and data</w:t>
      </w:r>
    </w:p>
    <w:p w14:paraId="5C57DF63" w14:textId="0AB5B1D0" w:rsidR="00BF59A0" w:rsidRDefault="00BF59A0" w:rsidP="00BF59A0">
      <w:pPr>
        <w:pStyle w:val="H3"/>
      </w:pPr>
      <w:r w:rsidRPr="00CF074F">
        <w:rPr>
          <w:b/>
        </w:rPr>
        <w:t>Use Case:</w:t>
      </w:r>
      <w:r>
        <w:t xml:space="preserve"> Pulling data from </w:t>
      </w:r>
      <w:r w:rsidR="000A5A5C">
        <w:t>ASN providers to compare to “badness” (catalog of denominators)</w:t>
      </w:r>
    </w:p>
    <w:p w14:paraId="66FD2627" w14:textId="7AD51A05" w:rsidR="00382916" w:rsidRDefault="00382916" w:rsidP="00382916">
      <w:pPr>
        <w:pStyle w:val="H2"/>
      </w:pPr>
      <w:r>
        <w:t>(</w:t>
      </w:r>
      <w:proofErr w:type="gramStart"/>
      <w:r>
        <w:t>was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8) Realizing that spatial data may not be special data</w:t>
      </w:r>
    </w:p>
    <w:p w14:paraId="18AD9810" w14:textId="77777777" w:rsidR="00382916" w:rsidRDefault="00382916" w:rsidP="00382916">
      <w:pPr>
        <w:pStyle w:val="H3"/>
      </w:pPr>
      <w:r>
        <w:t>Performing Geo-IP mapping (and the gotchas in doing so)</w:t>
      </w:r>
    </w:p>
    <w:p w14:paraId="56AF54E2" w14:textId="77777777" w:rsidR="00382916" w:rsidRDefault="00382916" w:rsidP="00382916">
      <w:pPr>
        <w:pStyle w:val="H3"/>
      </w:pPr>
      <w:r>
        <w:rPr>
          <w:b/>
        </w:rPr>
        <w:t>Use Case</w:t>
      </w:r>
      <w:r>
        <w:t>: Generic geo-location of IP addresses</w:t>
      </w:r>
    </w:p>
    <w:p w14:paraId="1F584F59" w14:textId="77777777" w:rsidR="00382916" w:rsidRDefault="00382916" w:rsidP="00382916">
      <w:pPr>
        <w:pStyle w:val="H3"/>
      </w:pPr>
      <w:r>
        <w:rPr>
          <w:b/>
        </w:rPr>
        <w:t>Use Case</w:t>
      </w:r>
      <w:r>
        <w:t>: Mapping Botnets</w:t>
      </w:r>
    </w:p>
    <w:p w14:paraId="19E8DCBB" w14:textId="77777777" w:rsidR="00382916" w:rsidRDefault="00382916" w:rsidP="00382916">
      <w:pPr>
        <w:pStyle w:val="H2"/>
      </w:pPr>
      <w:r>
        <w:t>Mapping outside the continents</w:t>
      </w:r>
    </w:p>
    <w:p w14:paraId="1568ABC8" w14:textId="77777777" w:rsidR="00382916" w:rsidRDefault="00382916" w:rsidP="00382916">
      <w:pPr>
        <w:pStyle w:val="H3"/>
      </w:pPr>
      <w:r>
        <w:t xml:space="preserve">Discovering patterns and clusters with mapping tools </w:t>
      </w:r>
    </w:p>
    <w:p w14:paraId="7982FFD0" w14:textId="5C542009" w:rsidR="00382916" w:rsidRPr="00382916" w:rsidRDefault="00382916" w:rsidP="00382916">
      <w:pPr>
        <w:pStyle w:val="H3"/>
      </w:pPr>
      <w:r>
        <w:rPr>
          <w:b/>
        </w:rPr>
        <w:t>Use Case</w:t>
      </w:r>
      <w:r>
        <w:t>: Mapping malicious ASN.1 data</w:t>
      </w:r>
    </w:p>
    <w:p w14:paraId="7EDD6D70" w14:textId="0832B038" w:rsidR="00676558" w:rsidRDefault="00ED7862" w:rsidP="00EE0E18">
      <w:pPr>
        <w:pStyle w:val="H1"/>
      </w:pPr>
      <w:r>
        <w:t>Chapter 3</w:t>
      </w:r>
      <w:r w:rsidR="0008059F">
        <w:t xml:space="preserve">: </w:t>
      </w:r>
      <w:r w:rsidR="00676558">
        <w:t>Descriptive Visual</w:t>
      </w:r>
      <w:r w:rsidR="003E4C71">
        <w:t>ization</w:t>
      </w:r>
    </w:p>
    <w:p w14:paraId="551925E6" w14:textId="38B121F3" w:rsidR="00676558" w:rsidRDefault="00676558" w:rsidP="00676558">
      <w:pPr>
        <w:pStyle w:val="H2"/>
      </w:pPr>
      <w:r>
        <w:t xml:space="preserve">Describing attributes of IP addresses </w:t>
      </w:r>
      <w:r w:rsidR="003E4C71">
        <w:t>over time</w:t>
      </w:r>
    </w:p>
    <w:p w14:paraId="57E2F3D5" w14:textId="566B999B" w:rsidR="003E4C71" w:rsidRDefault="006831C8" w:rsidP="006831C8">
      <w:pPr>
        <w:pStyle w:val="H3"/>
      </w:pPr>
      <w:r>
        <w:t>Use case: Opportunistic Network Traffic (</w:t>
      </w:r>
      <w:proofErr w:type="spellStart"/>
      <w:r>
        <w:t>tcpdump</w:t>
      </w:r>
      <w:proofErr w:type="spellEnd"/>
      <w:r>
        <w:t>)</w:t>
      </w:r>
    </w:p>
    <w:p w14:paraId="78F0B6B5" w14:textId="3E4FCDEA" w:rsidR="006831C8" w:rsidRDefault="006831C8" w:rsidP="006831C8">
      <w:pPr>
        <w:pStyle w:val="H3"/>
      </w:pPr>
      <w:r>
        <w:t>Time series analysis</w:t>
      </w:r>
    </w:p>
    <w:p w14:paraId="5CA8BB34" w14:textId="77777777" w:rsidR="006831C8" w:rsidRDefault="006831C8" w:rsidP="006831C8">
      <w:pPr>
        <w:pStyle w:val="H3"/>
      </w:pPr>
      <w:r>
        <w:t>Descriptive Statistics (average packets per day over time)</w:t>
      </w:r>
    </w:p>
    <w:p w14:paraId="592E42BE" w14:textId="77777777" w:rsidR="006831C8" w:rsidRDefault="006831C8" w:rsidP="006831C8">
      <w:pPr>
        <w:pStyle w:val="H3"/>
      </w:pPr>
      <w:r>
        <w:t>5-number summaries, and other descriptive stats</w:t>
      </w:r>
    </w:p>
    <w:p w14:paraId="06ED22F4" w14:textId="2A254FEB" w:rsidR="006831C8" w:rsidRDefault="006831C8" w:rsidP="006831C8">
      <w:pPr>
        <w:pStyle w:val="H2"/>
      </w:pPr>
      <w:r>
        <w:t>Describing Visually</w:t>
      </w:r>
    </w:p>
    <w:p w14:paraId="7477C5DB" w14:textId="77777777" w:rsidR="006831C8" w:rsidRDefault="006831C8" w:rsidP="006831C8">
      <w:pPr>
        <w:pStyle w:val="H3"/>
      </w:pPr>
      <w:r>
        <w:t>Scatter plots of traffic</w:t>
      </w:r>
    </w:p>
    <w:p w14:paraId="201092DE" w14:textId="77777777" w:rsidR="006831C8" w:rsidRDefault="006831C8" w:rsidP="006831C8">
      <w:pPr>
        <w:pStyle w:val="H3"/>
      </w:pPr>
      <w:r>
        <w:t>Creating a video of packets</w:t>
      </w:r>
      <w:bookmarkStart w:id="0" w:name="_GoBack"/>
      <w:bookmarkEnd w:id="0"/>
    </w:p>
    <w:p w14:paraId="52125FB5" w14:textId="6724B88D" w:rsidR="00382916" w:rsidRDefault="00382916" w:rsidP="00382916">
      <w:pPr>
        <w:pStyle w:val="H1"/>
      </w:pPr>
      <w:r>
        <w:t>Chapter 4: Breaking Up With Your Relational Database</w:t>
      </w:r>
    </w:p>
    <w:p w14:paraId="25EE7374" w14:textId="77777777" w:rsidR="00382916" w:rsidRDefault="00382916" w:rsidP="00382916">
      <w:pPr>
        <w:pStyle w:val="H2"/>
      </w:pPr>
      <w:r>
        <w:t>Realizing the container has constraints</w:t>
      </w:r>
    </w:p>
    <w:p w14:paraId="47CFF4AB" w14:textId="77777777" w:rsidR="00382916" w:rsidRDefault="00382916" w:rsidP="00382916">
      <w:pPr>
        <w:pStyle w:val="H3"/>
      </w:pPr>
      <w:r>
        <w:rPr>
          <w:b/>
        </w:rPr>
        <w:t>Use Case</w:t>
      </w:r>
      <w:r>
        <w:t>: MySQL memory (and other) tables</w:t>
      </w:r>
    </w:p>
    <w:p w14:paraId="0FEA218F" w14:textId="77777777" w:rsidR="00382916" w:rsidRDefault="00382916" w:rsidP="00382916">
      <w:pPr>
        <w:pStyle w:val="H2"/>
      </w:pPr>
      <w:r>
        <w:t xml:space="preserve">Managing non-relational data (saying “Yes” to </w:t>
      </w:r>
      <w:proofErr w:type="spellStart"/>
      <w:r>
        <w:t>NoSQL</w:t>
      </w:r>
      <w:proofErr w:type="spellEnd"/>
      <w:r>
        <w:t>)</w:t>
      </w:r>
    </w:p>
    <w:p w14:paraId="241631D5" w14:textId="77777777" w:rsidR="00382916" w:rsidRDefault="00382916" w:rsidP="00382916">
      <w:pPr>
        <w:pStyle w:val="H3"/>
      </w:pPr>
      <w:r>
        <w:lastRenderedPageBreak/>
        <w:t>Explaining alternative data stores and their strengths:</w:t>
      </w:r>
    </w:p>
    <w:p w14:paraId="02828BC7" w14:textId="77777777" w:rsidR="00382916" w:rsidRDefault="00382916" w:rsidP="00382916">
      <w:pPr>
        <w:pStyle w:val="H3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D7AFC42" w14:textId="77777777" w:rsidR="00382916" w:rsidRDefault="00382916" w:rsidP="00382916">
      <w:pPr>
        <w:pStyle w:val="H3"/>
      </w:pPr>
      <w:r>
        <w:rPr>
          <w:b/>
        </w:rPr>
        <w:t>Use Case</w:t>
      </w:r>
      <w:r>
        <w:t xml:space="preserve">: Storing and accessing </w:t>
      </w:r>
      <w:proofErr w:type="spellStart"/>
      <w:r>
        <w:t>netflow</w:t>
      </w:r>
      <w:proofErr w:type="spellEnd"/>
      <w:r>
        <w:t xml:space="preserve"> data (continuing ch.3 data)</w:t>
      </w:r>
    </w:p>
    <w:p w14:paraId="45D68753" w14:textId="2963A2E5" w:rsidR="00382916" w:rsidRPr="00382916" w:rsidRDefault="00382916" w:rsidP="00382916">
      <w:pPr>
        <w:pStyle w:val="H3"/>
      </w:pPr>
      <w:r>
        <w:rPr>
          <w:b/>
        </w:rPr>
        <w:t>Perhaps</w:t>
      </w:r>
      <w:r w:rsidRPr="00382916">
        <w:t>:</w:t>
      </w:r>
      <w:r>
        <w:t xml:space="preserve"> use firewall, IDS or other simple data</w:t>
      </w:r>
    </w:p>
    <w:p w14:paraId="2DCC30A0" w14:textId="05981DEA" w:rsidR="00EF4D47" w:rsidRDefault="003E4C71" w:rsidP="00EE0E18">
      <w:pPr>
        <w:pStyle w:val="H1"/>
      </w:pPr>
      <w:r>
        <w:t>C</w:t>
      </w:r>
      <w:r w:rsidR="00EF4D47">
        <w:t xml:space="preserve">hapter </w:t>
      </w:r>
      <w:r w:rsidR="00382916">
        <w:t>5</w:t>
      </w:r>
      <w:r w:rsidR="00EF4D47">
        <w:t>: It’s a messy, messy, messy world</w:t>
      </w:r>
    </w:p>
    <w:p w14:paraId="12798E82" w14:textId="77777777" w:rsidR="00B747E0" w:rsidRDefault="00B747E0" w:rsidP="00EF4D47">
      <w:pPr>
        <w:pStyle w:val="H2"/>
      </w:pPr>
      <w:r>
        <w:t>Applying the same descriptive visualization method to other data</w:t>
      </w:r>
    </w:p>
    <w:p w14:paraId="6C39FC75" w14:textId="5C5CCF57" w:rsidR="00EF4D47" w:rsidRDefault="00EF4D47" w:rsidP="00EF4D47">
      <w:pPr>
        <w:pStyle w:val="H2"/>
      </w:pPr>
      <w:r>
        <w:t>Introduction to VERIS</w:t>
      </w:r>
    </w:p>
    <w:p w14:paraId="0E931F01" w14:textId="4366ADD7" w:rsidR="00EF4D47" w:rsidRDefault="00EF4D47" w:rsidP="00EF4D47">
      <w:pPr>
        <w:pStyle w:val="H3"/>
      </w:pPr>
      <w:r>
        <w:t xml:space="preserve">Who does what to </w:t>
      </w:r>
      <w:proofErr w:type="gramStart"/>
      <w:r>
        <w:t>who</w:t>
      </w:r>
      <w:proofErr w:type="gramEnd"/>
      <w:r>
        <w:t xml:space="preserve"> and what and how (and so what)</w:t>
      </w:r>
    </w:p>
    <w:p w14:paraId="6A4E579D" w14:textId="2B134C13" w:rsidR="00EF4D47" w:rsidRDefault="00ED7862" w:rsidP="00EF4D47">
      <w:pPr>
        <w:pStyle w:val="H3"/>
      </w:pPr>
      <w:r w:rsidRPr="00ED7862">
        <w:rPr>
          <w:b/>
        </w:rPr>
        <w:t>Use Case</w:t>
      </w:r>
      <w:r>
        <w:t>: VERIS Community Database (</w:t>
      </w:r>
      <w:proofErr w:type="spellStart"/>
      <w:r>
        <w:t>vcdb</w:t>
      </w:r>
      <w:proofErr w:type="spellEnd"/>
      <w:r>
        <w:t>)</w:t>
      </w:r>
    </w:p>
    <w:p w14:paraId="5527E912" w14:textId="77777777" w:rsidR="00EF4D47" w:rsidRDefault="00EF4D47" w:rsidP="00EF4D47">
      <w:pPr>
        <w:pStyle w:val="H2"/>
      </w:pPr>
      <w:r>
        <w:t>The challenges of information sharing</w:t>
      </w:r>
    </w:p>
    <w:p w14:paraId="5A840D42" w14:textId="77777777" w:rsidR="00EF4D47" w:rsidRDefault="00EF4D47" w:rsidP="00EF4D47">
      <w:pPr>
        <w:pStyle w:val="H3"/>
      </w:pPr>
      <w:r>
        <w:t>The cost-per-datum challenge</w:t>
      </w:r>
    </w:p>
    <w:p w14:paraId="3E499CFB" w14:textId="77777777" w:rsidR="00ED7862" w:rsidRDefault="00EF4D47" w:rsidP="00EF4D47">
      <w:pPr>
        <w:pStyle w:val="H3"/>
      </w:pPr>
      <w:r w:rsidRPr="00EF4D47">
        <w:rPr>
          <w:b/>
        </w:rPr>
        <w:t xml:space="preserve">Use Case: </w:t>
      </w:r>
      <w:r>
        <w:t>The misaligned research questio</w:t>
      </w:r>
      <w:r w:rsidR="00ED7862">
        <w:t>n</w:t>
      </w:r>
    </w:p>
    <w:p w14:paraId="7F290F8C" w14:textId="56BDA979" w:rsidR="00ED7862" w:rsidRDefault="00ED7862" w:rsidP="00ED7862">
      <w:pPr>
        <w:pStyle w:val="H2"/>
      </w:pPr>
      <w:r>
        <w:t>Inferential estimations</w:t>
      </w:r>
    </w:p>
    <w:p w14:paraId="6BF126FF" w14:textId="45E1A958" w:rsidR="00EF4D47" w:rsidRDefault="00ED7862" w:rsidP="00EF4D47">
      <w:pPr>
        <w:pStyle w:val="H3"/>
      </w:pPr>
      <w:r>
        <w:t>Confidence intervals, fisher-test and chi-square for independence</w:t>
      </w:r>
    </w:p>
    <w:p w14:paraId="604804C2" w14:textId="77777777" w:rsidR="00ED7862" w:rsidRDefault="00ED7862" w:rsidP="00ED7862">
      <w:pPr>
        <w:pStyle w:val="H2"/>
      </w:pPr>
      <w:r>
        <w:t>Comparisons to other methods</w:t>
      </w:r>
    </w:p>
    <w:p w14:paraId="45EB5F6B" w14:textId="77777777" w:rsidR="00ED7862" w:rsidRDefault="00ED7862" w:rsidP="00ED7862">
      <w:pPr>
        <w:pStyle w:val="H3"/>
      </w:pPr>
      <w:r>
        <w:t>Strengths and Limitations (we all got me)</w:t>
      </w:r>
    </w:p>
    <w:p w14:paraId="2C049750" w14:textId="68D38F6C" w:rsidR="00382916" w:rsidRDefault="00382916" w:rsidP="00382916">
      <w:pPr>
        <w:pStyle w:val="H1"/>
      </w:pPr>
      <w:r>
        <w:t>Chapter 6: Visualizing Your Security Data</w:t>
      </w:r>
    </w:p>
    <w:p w14:paraId="472DAD8E" w14:textId="77777777" w:rsidR="00382916" w:rsidRDefault="00382916" w:rsidP="00382916">
      <w:pPr>
        <w:pStyle w:val="H2"/>
      </w:pPr>
      <w:r>
        <w:t>Building the foundation of security data visual analysis and communication</w:t>
      </w:r>
    </w:p>
    <w:p w14:paraId="3E680417" w14:textId="77777777" w:rsidR="00382916" w:rsidRDefault="00382916" w:rsidP="00382916">
      <w:pPr>
        <w:pStyle w:val="H3"/>
      </w:pPr>
      <w:r>
        <w:t>How-to examples each in in Excel, Python and R</w:t>
      </w:r>
    </w:p>
    <w:p w14:paraId="3771C896" w14:textId="77777777" w:rsidR="00382916" w:rsidRDefault="00382916" w:rsidP="00382916">
      <w:pPr>
        <w:pStyle w:val="H3"/>
      </w:pPr>
      <w:r>
        <w:rPr>
          <w:b/>
        </w:rPr>
        <w:t>Use Case</w:t>
      </w:r>
      <w:r>
        <w:t xml:space="preserve">: Graphing trends in </w:t>
      </w:r>
      <w:proofErr w:type="spellStart"/>
      <w:r>
        <w:t>netflow</w:t>
      </w:r>
      <w:proofErr w:type="spellEnd"/>
      <w:r>
        <w:t xml:space="preserve"> data (expansion of </w:t>
      </w:r>
      <w:proofErr w:type="spellStart"/>
      <w:r>
        <w:t>ch</w:t>
      </w:r>
      <w:proofErr w:type="spellEnd"/>
      <w:r>
        <w:t xml:space="preserve"> 3 &amp; 6 analysis)</w:t>
      </w:r>
    </w:p>
    <w:p w14:paraId="2329015A" w14:textId="77777777" w:rsidR="00382916" w:rsidRDefault="00382916" w:rsidP="00382916">
      <w:pPr>
        <w:pStyle w:val="H3"/>
      </w:pPr>
      <w:r>
        <w:rPr>
          <w:b/>
        </w:rPr>
        <w:t>Use Case</w:t>
      </w:r>
      <w:r>
        <w:t>: Improving visual defaults</w:t>
      </w:r>
    </w:p>
    <w:p w14:paraId="5F5DC969" w14:textId="7C262348" w:rsidR="00382916" w:rsidRPr="00382916" w:rsidRDefault="00382916" w:rsidP="00382916">
      <w:pPr>
        <w:pStyle w:val="H3"/>
      </w:pPr>
      <w:r>
        <w:rPr>
          <w:b/>
        </w:rPr>
        <w:t>Use Case</w:t>
      </w:r>
      <w:r>
        <w:t xml:space="preserve">: Visualizing system logs (expansion from </w:t>
      </w:r>
      <w:proofErr w:type="spellStart"/>
      <w:r>
        <w:t>ch</w:t>
      </w:r>
      <w:proofErr w:type="spellEnd"/>
      <w:r>
        <w:t xml:space="preserve"> 3)</w:t>
      </w:r>
    </w:p>
    <w:p w14:paraId="025A2FFD" w14:textId="03DCA734" w:rsidR="00B747E0" w:rsidRDefault="00B747E0" w:rsidP="00EE0E18">
      <w:pPr>
        <w:pStyle w:val="H1"/>
      </w:pPr>
      <w:r>
        <w:t>C</w:t>
      </w:r>
      <w:r w:rsidR="003E4C71">
        <w:t xml:space="preserve">hapter </w:t>
      </w:r>
      <w:r w:rsidR="009A7606">
        <w:t>7</w:t>
      </w:r>
      <w:r w:rsidR="003E4C71">
        <w:t xml:space="preserve">: </w:t>
      </w:r>
      <w:r>
        <w:t>Having the machine learn for you</w:t>
      </w:r>
    </w:p>
    <w:p w14:paraId="7BE7AF16" w14:textId="77777777" w:rsidR="00382916" w:rsidRDefault="00382916" w:rsidP="00382916">
      <w:pPr>
        <w:pStyle w:val="H2"/>
      </w:pPr>
      <w:r>
        <w:t>De-mystifying machine learning</w:t>
      </w:r>
    </w:p>
    <w:p w14:paraId="0234CCB1" w14:textId="77777777" w:rsidR="00382916" w:rsidRPr="00C334BF" w:rsidRDefault="00382916" w:rsidP="00382916">
      <w:pPr>
        <w:pStyle w:val="H3"/>
      </w:pPr>
      <w:r>
        <w:t>Basics of ML with the necessary background for the next section</w:t>
      </w:r>
    </w:p>
    <w:p w14:paraId="3E9D52C8" w14:textId="77777777" w:rsidR="00382916" w:rsidRDefault="00382916" w:rsidP="00382916">
      <w:pPr>
        <w:pStyle w:val="H2"/>
      </w:pPr>
      <w:r>
        <w:t>Understanding the (security) potential of machine learning</w:t>
      </w:r>
    </w:p>
    <w:p w14:paraId="6431147F" w14:textId="034FF035" w:rsidR="0008059F" w:rsidRDefault="00B747E0" w:rsidP="00B747E0">
      <w:pPr>
        <w:pStyle w:val="H2"/>
      </w:pPr>
      <w:r>
        <w:t>Unsupervised Learning: Clustering host activity</w:t>
      </w:r>
    </w:p>
    <w:p w14:paraId="230BA097" w14:textId="2CD25193" w:rsidR="00CB3489" w:rsidRDefault="009A7606" w:rsidP="00CB3489">
      <w:pPr>
        <w:pStyle w:val="H3"/>
      </w:pPr>
      <w:r>
        <w:t xml:space="preserve">Techniques: MDS, </w:t>
      </w:r>
      <w:proofErr w:type="spellStart"/>
      <w:r>
        <w:t>Knn</w:t>
      </w:r>
      <w:proofErr w:type="spellEnd"/>
      <w:r>
        <w:t>, k-means</w:t>
      </w:r>
    </w:p>
    <w:p w14:paraId="2CBEE43E" w14:textId="43E57EB4" w:rsidR="00B747E0" w:rsidRDefault="00B747E0" w:rsidP="00B747E0">
      <w:pPr>
        <w:pStyle w:val="H3"/>
      </w:pPr>
      <w:r w:rsidRPr="00CB3489">
        <w:rPr>
          <w:b/>
        </w:rPr>
        <w:t xml:space="preserve">Use Case: </w:t>
      </w:r>
      <w:r w:rsidR="00382916">
        <w:t xml:space="preserve">Proxy/FW traffic, </w:t>
      </w:r>
      <w:proofErr w:type="spellStart"/>
      <w:r w:rsidR="00382916">
        <w:t>netflow</w:t>
      </w:r>
      <w:proofErr w:type="spellEnd"/>
      <w:r w:rsidR="00382916">
        <w:t>?</w:t>
      </w:r>
    </w:p>
    <w:p w14:paraId="5DD229FA" w14:textId="77777777" w:rsidR="00382916" w:rsidRDefault="00382916" w:rsidP="00382916">
      <w:pPr>
        <w:pStyle w:val="H2"/>
      </w:pPr>
      <w:r>
        <w:t>Supervised Learned: Classifying host activity</w:t>
      </w:r>
    </w:p>
    <w:p w14:paraId="66F539A4" w14:textId="71A45D6D" w:rsidR="00382916" w:rsidRPr="00382916" w:rsidRDefault="00382916" w:rsidP="00382916">
      <w:pPr>
        <w:pStyle w:val="H3"/>
      </w:pPr>
      <w:r>
        <w:t>Techniques: Logistic regression, random forest</w:t>
      </w:r>
    </w:p>
    <w:p w14:paraId="7BF266AE" w14:textId="5DA6FE4B" w:rsidR="0008059F" w:rsidRDefault="00382916" w:rsidP="00EE0E18">
      <w:pPr>
        <w:pStyle w:val="H1"/>
      </w:pPr>
      <w:proofErr w:type="gramStart"/>
      <w:r>
        <w:t>Chapter ?</w:t>
      </w:r>
      <w:proofErr w:type="gramEnd"/>
      <w:r>
        <w:t>?</w:t>
      </w:r>
      <w:r w:rsidR="0008059F">
        <w:t>: Making The Machine Read For You</w:t>
      </w:r>
    </w:p>
    <w:p w14:paraId="7AC40073" w14:textId="355E8420" w:rsidR="006C1A70" w:rsidRDefault="002E099B" w:rsidP="00EE0E18">
      <w:pPr>
        <w:pStyle w:val="H2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t>Use Case</w:t>
      </w:r>
      <w:r>
        <w:t>: Who Wrote That? (Attribution of anonymous blog/forum posts)</w:t>
      </w:r>
    </w:p>
    <w:p w14:paraId="1D5A2A7B" w14:textId="059123E7" w:rsidR="0008059F" w:rsidRDefault="009A7606" w:rsidP="00EE0E18">
      <w:pPr>
        <w:pStyle w:val="H1"/>
      </w:pPr>
      <w:r>
        <w:t>Chapter 8</w:t>
      </w:r>
      <w:r w:rsidR="0008059F">
        <w:t xml:space="preserve">: </w:t>
      </w:r>
      <w:r w:rsidR="00382916">
        <w:t>Bringing it all together in a Dashboard</w:t>
      </w:r>
    </w:p>
    <w:p w14:paraId="6DCE50D6" w14:textId="77777777" w:rsidR="00382916" w:rsidRDefault="00382916" w:rsidP="00EE0E18">
      <w:pPr>
        <w:pStyle w:val="H2"/>
      </w:pPr>
      <w:r>
        <w:t>How a dashboard is not a simple visualization</w:t>
      </w:r>
    </w:p>
    <w:p w14:paraId="0704BC66" w14:textId="7F6992F7" w:rsidR="0099730A" w:rsidRPr="0099730A" w:rsidRDefault="00900784" w:rsidP="00EE0E18">
      <w:pPr>
        <w:pStyle w:val="H3"/>
      </w:pPr>
      <w:r>
        <w:t>All the dashboard stuff here</w:t>
      </w:r>
    </w:p>
    <w:p w14:paraId="271C8188" w14:textId="21AE186E" w:rsidR="0008059F" w:rsidRDefault="009A7606" w:rsidP="00EE0E18">
      <w:pPr>
        <w:pStyle w:val="H1"/>
      </w:pPr>
      <w:r>
        <w:t>Chapter 9</w:t>
      </w:r>
      <w:r w:rsidR="0008059F">
        <w:t>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9A7606" w:rsidRDefault="009A7606" w:rsidP="00402F98">
      <w:r>
        <w:separator/>
      </w:r>
    </w:p>
  </w:endnote>
  <w:endnote w:type="continuationSeparator" w:id="0">
    <w:p w14:paraId="12E93AF6" w14:textId="77777777" w:rsidR="009A7606" w:rsidRDefault="009A7606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9A7606" w:rsidRDefault="009A7606" w:rsidP="00402F98">
      <w:r>
        <w:separator/>
      </w:r>
    </w:p>
  </w:footnote>
  <w:footnote w:type="continuationSeparator" w:id="0">
    <w:p w14:paraId="12B85BD2" w14:textId="77777777" w:rsidR="009A7606" w:rsidRDefault="009A7606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A5A5C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260B9"/>
    <w:rsid w:val="00364859"/>
    <w:rsid w:val="00375EC4"/>
    <w:rsid w:val="00380D60"/>
    <w:rsid w:val="00382916"/>
    <w:rsid w:val="003A7437"/>
    <w:rsid w:val="003B3976"/>
    <w:rsid w:val="003E4A99"/>
    <w:rsid w:val="003E4C71"/>
    <w:rsid w:val="004005A0"/>
    <w:rsid w:val="00402F98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76558"/>
    <w:rsid w:val="006831C8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B35D5"/>
    <w:rsid w:val="007C6781"/>
    <w:rsid w:val="00867AD1"/>
    <w:rsid w:val="00870313"/>
    <w:rsid w:val="008A72B4"/>
    <w:rsid w:val="008D0891"/>
    <w:rsid w:val="008E54B1"/>
    <w:rsid w:val="008F2F53"/>
    <w:rsid w:val="00900784"/>
    <w:rsid w:val="0090112F"/>
    <w:rsid w:val="00913809"/>
    <w:rsid w:val="0091469E"/>
    <w:rsid w:val="0092663E"/>
    <w:rsid w:val="009459CC"/>
    <w:rsid w:val="00972EAA"/>
    <w:rsid w:val="0099730A"/>
    <w:rsid w:val="009A7606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B12E78"/>
    <w:rsid w:val="00B23DB7"/>
    <w:rsid w:val="00B351FF"/>
    <w:rsid w:val="00B606DB"/>
    <w:rsid w:val="00B65A79"/>
    <w:rsid w:val="00B747E0"/>
    <w:rsid w:val="00B8466B"/>
    <w:rsid w:val="00B925DC"/>
    <w:rsid w:val="00BA20DB"/>
    <w:rsid w:val="00BA5CBB"/>
    <w:rsid w:val="00BA70DE"/>
    <w:rsid w:val="00BE77BD"/>
    <w:rsid w:val="00BF59A0"/>
    <w:rsid w:val="00C1289C"/>
    <w:rsid w:val="00C334BF"/>
    <w:rsid w:val="00C35884"/>
    <w:rsid w:val="00C41F01"/>
    <w:rsid w:val="00C439D1"/>
    <w:rsid w:val="00C64AFA"/>
    <w:rsid w:val="00C848C4"/>
    <w:rsid w:val="00CA1C20"/>
    <w:rsid w:val="00CB3489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D6D55"/>
    <w:rsid w:val="00ED7862"/>
    <w:rsid w:val="00EE0E18"/>
    <w:rsid w:val="00EF4D47"/>
    <w:rsid w:val="00F22A20"/>
    <w:rsid w:val="00F306D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C29F3-AA56-854B-AF47-CE91A271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43</TotalTime>
  <Pages>2</Pages>
  <Words>643</Words>
  <Characters>3668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4</cp:revision>
  <dcterms:created xsi:type="dcterms:W3CDTF">2013-07-02T14:48:00Z</dcterms:created>
  <dcterms:modified xsi:type="dcterms:W3CDTF">2013-07-02T16:25:00Z</dcterms:modified>
</cp:coreProperties>
</file>