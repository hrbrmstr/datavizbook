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DE0812" w14:textId="324D6524" w:rsidR="009C078E" w:rsidRPr="009C078E" w:rsidRDefault="009C078E" w:rsidP="009C078E">
      <w:pPr>
        <w:pStyle w:val="ContentsChapterTitle"/>
      </w:pPr>
      <w:r w:rsidRPr="009C078E">
        <w:t xml:space="preserve">Chapter </w:t>
      </w:r>
      <w:r w:rsidR="00984E3F">
        <w:t>1</w:t>
      </w:r>
      <w:r w:rsidRPr="009C078E">
        <w:t>: Unleashing The Securing Power Of Data</w:t>
      </w:r>
    </w:p>
    <w:p w14:paraId="46E860D2" w14:textId="77777777" w:rsidR="009C078E" w:rsidRPr="009C078E" w:rsidRDefault="009C078E" w:rsidP="009C078E">
      <w:pPr>
        <w:pStyle w:val="ContentsH1"/>
      </w:pPr>
      <w:r w:rsidRPr="009C078E">
        <w:t xml:space="preserve"> Standing On The Shoulders Of Giants</w:t>
      </w:r>
    </w:p>
    <w:p w14:paraId="5BD740AA" w14:textId="77777777" w:rsidR="009C078E" w:rsidRPr="009C078E" w:rsidRDefault="009C078E" w:rsidP="009C078E">
      <w:pPr>
        <w:pStyle w:val="ContentsH2"/>
      </w:pPr>
      <w:r w:rsidRPr="009C078E">
        <w:t xml:space="preserve"> Use cases showing brief examples how other fields moved towards being more data drivn, but with different emphases: battling 'expertise', transforming science and applying data to a gut-feel industry)</w:t>
      </w:r>
    </w:p>
    <w:p w14:paraId="6BD89492" w14:textId="77777777" w:rsidR="009C078E" w:rsidRPr="009C078E" w:rsidRDefault="009C078E" w:rsidP="009C078E">
      <w:pPr>
        <w:pStyle w:val="ContentsH2"/>
      </w:pPr>
      <w:r w:rsidRPr="009C078E">
        <w:t xml:space="preserve"> - Snow</w:t>
      </w:r>
    </w:p>
    <w:p w14:paraId="6EC88492" w14:textId="77777777" w:rsidR="009C078E" w:rsidRPr="009C078E" w:rsidRDefault="009C078E" w:rsidP="009C078E">
      <w:pPr>
        <w:pStyle w:val="ContentsH2"/>
      </w:pPr>
      <w:r w:rsidRPr="009C078E">
        <w:t xml:space="preserve"> - Fisher</w:t>
      </w:r>
    </w:p>
    <w:p w14:paraId="1D92C5A9" w14:textId="77777777" w:rsidR="009C078E" w:rsidRPr="009C078E" w:rsidRDefault="009C078E" w:rsidP="009C078E">
      <w:pPr>
        <w:pStyle w:val="ContentsH2"/>
      </w:pPr>
      <w:r w:rsidRPr="009C078E">
        <w:t xml:space="preserve"> - Demming</w:t>
      </w:r>
    </w:p>
    <w:p w14:paraId="22B5982C" w14:textId="77777777" w:rsidR="009C078E" w:rsidRPr="009C078E" w:rsidRDefault="009C078E" w:rsidP="009C078E">
      <w:pPr>
        <w:pStyle w:val="ContentsH1"/>
      </w:pPr>
      <w:r w:rsidRPr="009C078E">
        <w:t xml:space="preserve"> Developing the Skills Of A Security Data Scientist</w:t>
      </w:r>
    </w:p>
    <w:p w14:paraId="2B9B972B" w14:textId="77777777" w:rsidR="009C078E" w:rsidRPr="009C078E" w:rsidRDefault="009C078E" w:rsidP="009C078E">
      <w:pPr>
        <w:pStyle w:val="ContentsH2"/>
      </w:pPr>
      <w:r w:rsidRPr="009C078E">
        <w:t xml:space="preserve"> - Curosity</w:t>
      </w:r>
    </w:p>
    <w:p w14:paraId="0B031588" w14:textId="77777777" w:rsidR="009C078E" w:rsidRPr="009C078E" w:rsidRDefault="009C078E" w:rsidP="009C078E">
      <w:pPr>
        <w:pStyle w:val="ContentsH2"/>
      </w:pPr>
      <w:r w:rsidRPr="009C078E">
        <w:t xml:space="preserve"> - Domain (security) knowledge</w:t>
      </w:r>
    </w:p>
    <w:p w14:paraId="105DABC5" w14:textId="77777777" w:rsidR="009C078E" w:rsidRPr="009C078E" w:rsidRDefault="009C078E" w:rsidP="009C078E">
      <w:pPr>
        <w:pStyle w:val="ContentsH2"/>
      </w:pPr>
      <w:r w:rsidRPr="009C078E">
        <w:t xml:space="preserve"> - Programming</w:t>
      </w:r>
    </w:p>
    <w:p w14:paraId="7493623B" w14:textId="77777777" w:rsidR="009C078E" w:rsidRPr="009C078E" w:rsidRDefault="009C078E" w:rsidP="009C078E">
      <w:pPr>
        <w:pStyle w:val="ContentsH2"/>
      </w:pPr>
      <w:r w:rsidRPr="009C078E">
        <w:t xml:space="preserve"> - Data munging &amp; management</w:t>
      </w:r>
    </w:p>
    <w:p w14:paraId="552C5E14" w14:textId="77777777" w:rsidR="009C078E" w:rsidRPr="009C078E" w:rsidRDefault="009C078E" w:rsidP="009C078E">
      <w:pPr>
        <w:pStyle w:val="ContentsH2"/>
      </w:pPr>
      <w:r w:rsidRPr="009C078E">
        <w:t xml:space="preserve"> - Statistics</w:t>
      </w:r>
    </w:p>
    <w:p w14:paraId="22220DCB" w14:textId="77777777" w:rsidR="009C078E" w:rsidRPr="009C078E" w:rsidRDefault="009C078E" w:rsidP="009C078E">
      <w:pPr>
        <w:pStyle w:val="ContentsH2"/>
      </w:pPr>
      <w:r w:rsidRPr="009C078E">
        <w:t xml:space="preserve"> - Visualization</w:t>
      </w:r>
    </w:p>
    <w:p w14:paraId="0F77E723" w14:textId="77777777" w:rsidR="009C078E" w:rsidRPr="009C078E" w:rsidRDefault="009C078E" w:rsidP="009C078E">
      <w:pPr>
        <w:pStyle w:val="ContentsH1"/>
      </w:pPr>
      <w:r w:rsidRPr="009C078E">
        <w:t xml:space="preserve"> Recognizing The Importance Exploratory Data Analysis</w:t>
      </w:r>
    </w:p>
    <w:p w14:paraId="05EADAA6" w14:textId="77777777" w:rsidR="009C078E" w:rsidRPr="009C078E" w:rsidRDefault="009C078E" w:rsidP="009C078E">
      <w:pPr>
        <w:pStyle w:val="ContentsH2"/>
      </w:pPr>
      <w:r w:rsidRPr="009C078E">
        <w:t xml:space="preserve"> - Choosing A Good Research Question</w:t>
      </w:r>
    </w:p>
    <w:p w14:paraId="1DD2B6DF" w14:textId="77777777" w:rsidR="009C078E" w:rsidRPr="009C078E" w:rsidRDefault="009C078E" w:rsidP="009C078E">
      <w:pPr>
        <w:pStyle w:val="ContentsH2"/>
      </w:pPr>
      <w:r w:rsidRPr="009C078E">
        <w:t xml:space="preserve"> * "What is the…"</w:t>
      </w:r>
    </w:p>
    <w:p w14:paraId="37BE5511" w14:textId="77777777" w:rsidR="009C078E" w:rsidRPr="009C078E" w:rsidRDefault="009C078E" w:rsidP="009C078E">
      <w:pPr>
        <w:pStyle w:val="ContentsH2"/>
      </w:pPr>
      <w:r w:rsidRPr="009C078E">
        <w:t xml:space="preserve"> * "Are there similarities…"</w:t>
      </w:r>
    </w:p>
    <w:p w14:paraId="1BD22EAA" w14:textId="77777777" w:rsidR="009C078E" w:rsidRPr="009C078E" w:rsidRDefault="009C078E" w:rsidP="009C078E">
      <w:pPr>
        <w:pStyle w:val="ContentsH2"/>
      </w:pPr>
      <w:r w:rsidRPr="009C078E">
        <w:t xml:space="preserve"> * "Are there differences…"</w:t>
      </w:r>
    </w:p>
    <w:p w14:paraId="69550027" w14:textId="77777777" w:rsidR="009C078E" w:rsidRPr="009C078E" w:rsidRDefault="009C078E" w:rsidP="009C078E">
      <w:pPr>
        <w:pStyle w:val="ContentsH1"/>
      </w:pPr>
      <w:r w:rsidRPr="009C078E">
        <w:t xml:space="preserve"> - Exploratory Security Data Analysis : The Zero Access Botnet</w:t>
      </w:r>
    </w:p>
    <w:p w14:paraId="7CF3D48C" w14:textId="77777777" w:rsidR="009C078E" w:rsidRPr="009C078E" w:rsidRDefault="009C078E" w:rsidP="009C078E">
      <w:pPr>
        <w:pStyle w:val="ContentsH2"/>
      </w:pPr>
      <w:r w:rsidRPr="009C078E">
        <w:t xml:space="preserve"> * Source data: "So what?"</w:t>
      </w:r>
    </w:p>
    <w:p w14:paraId="312DECC8" w14:textId="77777777" w:rsidR="009C078E" w:rsidRPr="009C078E" w:rsidRDefault="009C078E" w:rsidP="009C078E">
      <w:pPr>
        <w:pStyle w:val="ContentsH2"/>
      </w:pPr>
      <w:r w:rsidRPr="009C078E">
        <w:t xml:space="preserve"> * Posing a good Question</w:t>
      </w:r>
    </w:p>
    <w:p w14:paraId="49E17A1D" w14:textId="77777777" w:rsidR="009C078E" w:rsidRPr="009C078E" w:rsidRDefault="009C078E" w:rsidP="009C078E">
      <w:pPr>
        <w:pStyle w:val="ContentsH2"/>
      </w:pPr>
      <w:r w:rsidRPr="009C078E">
        <w:t xml:space="preserve"> * The quest for the answer</w:t>
      </w:r>
    </w:p>
    <w:p w14:paraId="6A1692FC" w14:textId="29016175" w:rsidR="009C078E" w:rsidRDefault="009C078E" w:rsidP="009C078E">
      <w:pPr>
        <w:pStyle w:val="ContentsAbstract"/>
      </w:pPr>
      <w:r w:rsidRPr="009C078E">
        <w:t>WEB CONTENT: ZeroAccess data, visualizations</w:t>
      </w:r>
    </w:p>
    <w:p w14:paraId="7D43BF6D" w14:textId="77777777" w:rsidR="00346FB9" w:rsidRDefault="00346FB9" w:rsidP="009C078E">
      <w:pPr>
        <w:pStyle w:val="ContentsAbstract"/>
      </w:pPr>
    </w:p>
    <w:p w14:paraId="310A77D4" w14:textId="5E2DEDBE" w:rsidR="00984E3F" w:rsidRPr="009C078E" w:rsidRDefault="00984E3F" w:rsidP="00984E3F">
      <w:pPr>
        <w:pStyle w:val="ContentsChapterTitle"/>
      </w:pPr>
      <w:r w:rsidRPr="009C078E">
        <w:t xml:space="preserve">Chapter </w:t>
      </w:r>
      <w:r>
        <w:t>2</w:t>
      </w:r>
      <w:r w:rsidRPr="009C078E">
        <w:t>: Learning The "Hello World" Of Security Data Analysis</w:t>
      </w:r>
    </w:p>
    <w:p w14:paraId="2B13B2A8" w14:textId="682CCE70" w:rsidR="00346FB9" w:rsidRDefault="00346FB9" w:rsidP="00EE1E3A">
      <w:pPr>
        <w:pStyle w:val="ContentsH1"/>
      </w:pPr>
      <w:r>
        <w:t>Reading in data</w:t>
      </w:r>
    </w:p>
    <w:p w14:paraId="2DB9ACD3" w14:textId="56AFFD01" w:rsidR="00346FB9" w:rsidRDefault="00346FB9" w:rsidP="00EE1E3A">
      <w:pPr>
        <w:pStyle w:val="ContentsH1"/>
      </w:pPr>
      <w:r>
        <w:t>Getting a feel for the data</w:t>
      </w:r>
    </w:p>
    <w:p w14:paraId="62BBB8DE" w14:textId="3FADB1BD" w:rsidR="00346FB9" w:rsidRDefault="00047CF0" w:rsidP="00047CF0">
      <w:pPr>
        <w:pStyle w:val="ContentsH2"/>
      </w:pPr>
      <w:r>
        <w:t xml:space="preserve">Basic </w:t>
      </w:r>
      <w:r w:rsidR="00346FB9">
        <w:t>Stats</w:t>
      </w:r>
    </w:p>
    <w:p w14:paraId="3889FFD5" w14:textId="0588632D" w:rsidR="00346FB9" w:rsidRDefault="00047CF0" w:rsidP="00047CF0">
      <w:pPr>
        <w:pStyle w:val="ContentsH2"/>
      </w:pPr>
      <w:r>
        <w:t xml:space="preserve">Basic </w:t>
      </w:r>
      <w:r w:rsidR="00346FB9">
        <w:t>Graphs</w:t>
      </w:r>
    </w:p>
    <w:p w14:paraId="37FDAF97" w14:textId="06B55974" w:rsidR="00346FB9" w:rsidRDefault="00346FB9" w:rsidP="00EE1E3A">
      <w:pPr>
        <w:pStyle w:val="ContentsH1"/>
      </w:pPr>
      <w:r>
        <w:t>Web scraping</w:t>
      </w:r>
    </w:p>
    <w:p w14:paraId="0943BCF9" w14:textId="048F6240" w:rsidR="00346FB9" w:rsidRDefault="006D4666" w:rsidP="00047CF0">
      <w:pPr>
        <w:pStyle w:val="ContentsH2"/>
      </w:pPr>
      <w:r>
        <w:t>Augmenting your analysis with different, relevant data</w:t>
      </w:r>
    </w:p>
    <w:p w14:paraId="76356512" w14:textId="3B83E809" w:rsidR="00346FB9" w:rsidRDefault="00346FB9" w:rsidP="00EE1E3A">
      <w:pPr>
        <w:pStyle w:val="ContentsH1"/>
      </w:pPr>
      <w:r>
        <w:t>Asking a basic question</w:t>
      </w:r>
      <w:r w:rsidR="008723E5">
        <w:t xml:space="preserve"> of the data</w:t>
      </w:r>
      <w:bookmarkStart w:id="0" w:name="_GoBack"/>
      <w:bookmarkEnd w:id="0"/>
    </w:p>
    <w:p w14:paraId="4811F7A9" w14:textId="457F4CAF" w:rsidR="00346FB9" w:rsidRDefault="00346FB9" w:rsidP="00047CF0">
      <w:pPr>
        <w:pStyle w:val="ContentsH2"/>
      </w:pPr>
      <w:r>
        <w:t>Which</w:t>
      </w:r>
      <w:r w:rsidR="00047CF0">
        <w:t xml:space="preserve"> country has the most malicious hosts of type “x”</w:t>
      </w:r>
    </w:p>
    <w:p w14:paraId="1057A833" w14:textId="77777777" w:rsidR="00445E74" w:rsidRPr="009C078E" w:rsidRDefault="00445E74" w:rsidP="00445E74">
      <w:pPr>
        <w:pStyle w:val="ContentsAbstract"/>
      </w:pPr>
      <w:r w:rsidRPr="009C078E">
        <w:t>WEB CONTENT: AlienVault data (w/link to source), python code, R code, visuals</w:t>
      </w:r>
    </w:p>
    <w:p w14:paraId="7F11AF53" w14:textId="23067FCC" w:rsidR="009C078E" w:rsidRPr="009C078E" w:rsidRDefault="009C078E" w:rsidP="009C078E">
      <w:pPr>
        <w:pStyle w:val="ContentsChapterTitle"/>
      </w:pPr>
      <w:r w:rsidRPr="009C078E">
        <w:t xml:space="preserve">Chapter </w:t>
      </w:r>
      <w:r w:rsidR="00984E3F">
        <w:t>3</w:t>
      </w:r>
      <w:r w:rsidRPr="009C078E">
        <w:t xml:space="preserve">: </w:t>
      </w:r>
      <w:r w:rsidR="00984E3F">
        <w:t>Analyzing “Badness”</w:t>
      </w:r>
    </w:p>
    <w:p w14:paraId="4F7FCD31" w14:textId="251F4CBB" w:rsidR="009C078E" w:rsidRDefault="009C078E" w:rsidP="00984E3F">
      <w:pPr>
        <w:pStyle w:val="ContentsH1"/>
      </w:pPr>
      <w:r w:rsidRPr="009C078E">
        <w:t xml:space="preserve">Chapter Use Case: </w:t>
      </w:r>
      <w:r w:rsidR="00984E3F" w:rsidRPr="009C078E">
        <w:t>Crunching AlienVault IP Reputation Data</w:t>
      </w:r>
    </w:p>
    <w:p w14:paraId="3029ED32" w14:textId="537D6730" w:rsidR="00445E74" w:rsidRDefault="00445E74" w:rsidP="00984E3F">
      <w:pPr>
        <w:pStyle w:val="ContentsH1"/>
      </w:pPr>
      <w:r>
        <w:t>What is an “IP Address”?</w:t>
      </w:r>
    </w:p>
    <w:p w14:paraId="6EAA8450" w14:textId="6CB24CFD" w:rsidR="00CA2993" w:rsidRDefault="00CA2993" w:rsidP="00984E3F">
      <w:pPr>
        <w:pStyle w:val="ContentsH1"/>
      </w:pPr>
      <w:r>
        <w:t>32-bit integer (“how does your computer see an IP address?”) + machine info</w:t>
      </w:r>
    </w:p>
    <w:p w14:paraId="1BF53701" w14:textId="0F408943" w:rsidR="00CA2993" w:rsidRDefault="00CA2993" w:rsidP="00984E3F">
      <w:pPr>
        <w:pStyle w:val="ContentsH1"/>
      </w:pPr>
      <w:r>
        <w:t>Part of a subnet / logical layout / MAC addresses</w:t>
      </w:r>
    </w:p>
    <w:p w14:paraId="6AC6DE31" w14:textId="6A46E799" w:rsidR="00CA2993" w:rsidRDefault="00CA2993" w:rsidP="00984E3F">
      <w:pPr>
        <w:pStyle w:val="ContentsH1"/>
      </w:pPr>
      <w:r>
        <w:t>Perhaps has a hostname (DNS)</w:t>
      </w:r>
    </w:p>
    <w:p w14:paraId="0BDFF66B" w14:textId="7B4C0326" w:rsidR="00CA2993" w:rsidRDefault="00CA2993" w:rsidP="00984E3F">
      <w:pPr>
        <w:pStyle w:val="ContentsH1"/>
      </w:pPr>
      <w:r>
        <w:t>Larger context: part of a global network organized by ASNs (BGP)</w:t>
      </w:r>
    </w:p>
    <w:p w14:paraId="706F5CE7" w14:textId="6093AA32" w:rsidR="00CA2993" w:rsidRDefault="00CA2993" w:rsidP="00984E3F">
      <w:pPr>
        <w:pStyle w:val="ContentsH1"/>
      </w:pPr>
      <w:r>
        <w:t>Lager context: Has a physical location</w:t>
      </w:r>
    </w:p>
    <w:p w14:paraId="47C9F81B" w14:textId="2DC71D13" w:rsidR="009C078E" w:rsidRPr="009C078E" w:rsidRDefault="009C078E" w:rsidP="009C078E">
      <w:pPr>
        <w:pStyle w:val="ContentsH1"/>
      </w:pPr>
      <w:r w:rsidRPr="009C078E">
        <w:t>Mapping Outside The Continents</w:t>
      </w:r>
    </w:p>
    <w:p w14:paraId="2A3FF5B5" w14:textId="77777777" w:rsidR="009C078E" w:rsidRPr="009C078E" w:rsidRDefault="009C078E" w:rsidP="009C078E">
      <w:pPr>
        <w:pStyle w:val="ContentsH2"/>
      </w:pPr>
      <w:r w:rsidRPr="009C078E">
        <w:t xml:space="preserve"> USE CASE: Visualizing AlienVault ASN data</w:t>
      </w:r>
    </w:p>
    <w:p w14:paraId="72C1E8AF" w14:textId="77777777" w:rsidR="009C078E" w:rsidRPr="009C078E" w:rsidRDefault="009C078E" w:rsidP="009C078E">
      <w:pPr>
        <w:pStyle w:val="ContentsAbstract"/>
      </w:pPr>
      <w:r w:rsidRPr="009C078E">
        <w:t>WEB CONTENT: AlienVault data (w/link to source), python code, R code, visuals</w:t>
      </w:r>
    </w:p>
    <w:p w14:paraId="079FD9C0" w14:textId="6F52B55F" w:rsidR="00CA2993" w:rsidRPr="00CA2993" w:rsidRDefault="00CA2993" w:rsidP="00CA2993">
      <w:pPr>
        <w:pStyle w:val="ContentsChapterTitle"/>
      </w:pPr>
      <w:r w:rsidRPr="009C078E">
        <w:lastRenderedPageBreak/>
        <w:t xml:space="preserve">Chapter </w:t>
      </w:r>
      <w:r w:rsidR="00EE1E3A">
        <w:t>4</w:t>
      </w:r>
      <w:r w:rsidRPr="009C078E">
        <w:t xml:space="preserve">: </w:t>
      </w:r>
      <w:r>
        <w:t xml:space="preserve">Mapping </w:t>
      </w:r>
      <w:r w:rsidR="00826E00">
        <w:t>“</w:t>
      </w:r>
      <w:r>
        <w:t>Badness</w:t>
      </w:r>
      <w:r w:rsidR="00826E00">
        <w:t>”</w:t>
      </w:r>
    </w:p>
    <w:p w14:paraId="7A3A413C" w14:textId="39A8F406" w:rsidR="00CA2993" w:rsidRDefault="00CA2993" w:rsidP="00CA2993">
      <w:pPr>
        <w:pStyle w:val="ContentsH1"/>
      </w:pPr>
      <w:r>
        <w:t>Chapter Use Case: ZeroAccess Botnet Analysis</w:t>
      </w:r>
    </w:p>
    <w:p w14:paraId="40A4BF2C" w14:textId="07C240B5" w:rsidR="00CA2993" w:rsidRDefault="00CA2993" w:rsidP="00CA2993">
      <w:pPr>
        <w:pStyle w:val="ContentsH1"/>
      </w:pPr>
      <w:r>
        <w:t>What can you learn from just a set of lat/lon pairs?</w:t>
      </w:r>
    </w:p>
    <w:p w14:paraId="168E026E" w14:textId="76973CDE" w:rsidR="00EE1E3A" w:rsidRDefault="00EE1E3A" w:rsidP="00EE1E3A">
      <w:pPr>
        <w:pStyle w:val="ContentsH2"/>
      </w:pPr>
      <w:r>
        <w:t xml:space="preserve">Getting basic </w:t>
      </w:r>
      <w:r w:rsidR="00CA2993">
        <w:t>lat/long metadata</w:t>
      </w:r>
      <w:r>
        <w:t xml:space="preserve"> (lat/lon -&gt; country/city)</w:t>
      </w:r>
    </w:p>
    <w:p w14:paraId="508763D9" w14:textId="60FFFDD1" w:rsidR="00EE1E3A" w:rsidRDefault="00EE1E3A" w:rsidP="00EE1E3A">
      <w:pPr>
        <w:pStyle w:val="ContentsH2"/>
      </w:pPr>
      <w:r>
        <w:t>Visualizing lat/long data</w:t>
      </w:r>
    </w:p>
    <w:p w14:paraId="380ECC70" w14:textId="34FC4578" w:rsidR="00CA2993" w:rsidRDefault="00CA2993" w:rsidP="00EE1E3A">
      <w:pPr>
        <w:pStyle w:val="ContentsH3"/>
      </w:pPr>
      <w:r>
        <w:t>Choropleth</w:t>
      </w:r>
    </w:p>
    <w:p w14:paraId="7BEC5816" w14:textId="5C3A0A46" w:rsidR="00CA2993" w:rsidRDefault="00CA2993" w:rsidP="00EE1E3A">
      <w:pPr>
        <w:pStyle w:val="ContentsH3"/>
      </w:pPr>
      <w:r>
        <w:t>Dot plot</w:t>
      </w:r>
    </w:p>
    <w:p w14:paraId="452414B0" w14:textId="7B899DFC" w:rsidR="00EE1E3A" w:rsidRDefault="00EE1E3A" w:rsidP="00EE1E3A">
      <w:pPr>
        <w:pStyle w:val="ContentsH2"/>
      </w:pPr>
      <w:r>
        <w:t>Getting more advanced metadata (internet user population &amp; income)</w:t>
      </w:r>
    </w:p>
    <w:p w14:paraId="57B91C2E" w14:textId="3912C781" w:rsidR="00EE1E3A" w:rsidRDefault="00EE1E3A" w:rsidP="00EE1E3A">
      <w:pPr>
        <w:pStyle w:val="ContentsH2"/>
      </w:pPr>
      <w:r>
        <w:tab/>
        <w:t>The quest for correlation</w:t>
      </w:r>
    </w:p>
    <w:p w14:paraId="4AB33B4B" w14:textId="419BB37C" w:rsidR="00CA2993" w:rsidRPr="00CA2993" w:rsidRDefault="008326FC" w:rsidP="00826E00">
      <w:pPr>
        <w:pStyle w:val="ContentsAbstract"/>
      </w:pPr>
      <w:r w:rsidRPr="009C078E">
        <w:t xml:space="preserve">WEB CONTENT: ZeroAccess </w:t>
      </w:r>
      <w:r>
        <w:t>code</w:t>
      </w:r>
      <w:r w:rsidRPr="009C078E">
        <w:t xml:space="preserve"> &amp; visuals</w:t>
      </w:r>
    </w:p>
    <w:p w14:paraId="21CFAA6D" w14:textId="77777777" w:rsidR="009C078E" w:rsidRPr="009C078E" w:rsidRDefault="009C078E" w:rsidP="009C078E">
      <w:pPr>
        <w:pStyle w:val="ContentsChapterTitle"/>
      </w:pPr>
      <w:r w:rsidRPr="009C078E">
        <w:t>Chapter : Visualizing Your Security Data : The Fundamentals</w:t>
      </w:r>
    </w:p>
    <w:p w14:paraId="36C9DFFB" w14:textId="77777777" w:rsidR="009C078E" w:rsidRPr="009C078E" w:rsidRDefault="009C078E" w:rsidP="009C078E">
      <w:pPr>
        <w:pStyle w:val="ContentsH1"/>
      </w:pPr>
      <w:r w:rsidRPr="009C078E">
        <w:t xml:space="preserve"> Understanding The Foundations Of Good Visual Communication</w:t>
      </w:r>
    </w:p>
    <w:p w14:paraId="79A2657D" w14:textId="77777777" w:rsidR="009C078E" w:rsidRPr="009C078E" w:rsidRDefault="009C078E" w:rsidP="009C078E">
      <w:pPr>
        <w:pStyle w:val="ContentsH2"/>
      </w:pPr>
      <w:r w:rsidRPr="009C078E">
        <w:t xml:space="preserve"> - Focused overview of the basics &amp; challenges of human visual perception with references to other books for deeper investigation</w:t>
      </w:r>
    </w:p>
    <w:p w14:paraId="661C6D49" w14:textId="77777777" w:rsidR="009C078E" w:rsidRPr="009C078E" w:rsidRDefault="009C078E" w:rsidP="009C078E">
      <w:pPr>
        <w:pStyle w:val="ContentsH2"/>
      </w:pPr>
      <w:r w:rsidRPr="009C078E">
        <w:t xml:space="preserve"> - USE CASE: Improving visual defaults in [Excel|Python|R] to enhance communication</w:t>
      </w:r>
    </w:p>
    <w:p w14:paraId="6B99738A" w14:textId="77777777" w:rsidR="009C078E" w:rsidRPr="009C078E" w:rsidRDefault="009C078E" w:rsidP="009C078E">
      <w:pPr>
        <w:pStyle w:val="ContentsH1"/>
      </w:pPr>
      <w:r w:rsidRPr="009C078E">
        <w:t xml:space="preserve"> Moving From Tables And Spreadsheets To A More Visual Medium</w:t>
      </w:r>
    </w:p>
    <w:p w14:paraId="78F27628" w14:textId="77777777" w:rsidR="009C078E" w:rsidRPr="009C078E" w:rsidRDefault="009C078E" w:rsidP="009C078E">
      <w:pPr>
        <w:pStyle w:val="ContentsH2"/>
      </w:pPr>
      <w:r w:rsidRPr="009C078E">
        <w:t xml:space="preserve"> - Why we use tables (and how to use them better)</w:t>
      </w:r>
    </w:p>
    <w:p w14:paraId="08ABD4A5" w14:textId="77777777" w:rsidR="009C078E" w:rsidRPr="009C078E" w:rsidRDefault="009C078E" w:rsidP="009C078E">
      <w:pPr>
        <w:pStyle w:val="ContentsH2"/>
      </w:pPr>
      <w:r>
        <w:t xml:space="preserve"> - Visualizing tab</w:t>
      </w:r>
      <w:r w:rsidRPr="009C078E">
        <w:t>u</w:t>
      </w:r>
      <w:r>
        <w:t>l</w:t>
      </w:r>
      <w:r w:rsidRPr="009C078E">
        <w:t>ar data</w:t>
      </w:r>
    </w:p>
    <w:p w14:paraId="43097803" w14:textId="77777777" w:rsidR="009C078E" w:rsidRPr="009C078E" w:rsidRDefault="009C078E" w:rsidP="009C078E">
      <w:pPr>
        <w:pStyle w:val="ContentsH2"/>
      </w:pPr>
      <w:r w:rsidRPr="009C078E">
        <w:t xml:space="preserve"> USE CASE: Visualizing Firewall Data</w:t>
      </w:r>
    </w:p>
    <w:p w14:paraId="5D4DDC29" w14:textId="77777777" w:rsidR="009C078E" w:rsidRPr="009C078E" w:rsidRDefault="009C078E" w:rsidP="009C078E">
      <w:pPr>
        <w:pStyle w:val="ContentsH3"/>
      </w:pPr>
      <w:r w:rsidRPr="009C078E">
        <w:t xml:space="preserve"> Use this use case to run through basics and then comparisons of core (bar/dot/line/pie) charting techniques</w:t>
      </w:r>
    </w:p>
    <w:p w14:paraId="0F03FF44" w14:textId="77777777" w:rsidR="009C078E" w:rsidRPr="009C078E" w:rsidRDefault="009C078E" w:rsidP="009C078E">
      <w:pPr>
        <w:pStyle w:val="ContentsAbstract"/>
      </w:pPr>
      <w:r w:rsidRPr="009C078E">
        <w:t>WEB CONTENT: [visual defaults use case] Excel files, R code, python code</w:t>
      </w:r>
    </w:p>
    <w:p w14:paraId="27649C89" w14:textId="77777777" w:rsidR="009C078E" w:rsidRPr="009C078E" w:rsidRDefault="009C078E" w:rsidP="009C078E">
      <w:pPr>
        <w:pStyle w:val="ContentsAbstract"/>
      </w:pPr>
      <w:r w:rsidRPr="009C078E">
        <w:t>WEB CONTENT: Firewall data set, R code, visuals</w:t>
      </w:r>
    </w:p>
    <w:p w14:paraId="59D5FC86" w14:textId="77777777" w:rsidR="009C078E" w:rsidRPr="009C078E" w:rsidRDefault="009C078E" w:rsidP="009C078E">
      <w:pPr>
        <w:pStyle w:val="ContentsChapterTitle"/>
      </w:pPr>
      <w:r w:rsidRPr="009C078E">
        <w:t>Chapter : Getting A Handle On Your Security Data With Descriptive Statistics And Descrptive Visualization</w:t>
      </w:r>
    </w:p>
    <w:p w14:paraId="014588D6" w14:textId="77777777" w:rsidR="009C078E" w:rsidRPr="009C078E" w:rsidRDefault="009C078E" w:rsidP="009C078E">
      <w:pPr>
        <w:pStyle w:val="ContentsH1"/>
      </w:pPr>
      <w:r w:rsidRPr="009C078E">
        <w:t xml:space="preserve"> Describing Attributes of IP Addresses Over Time</w:t>
      </w:r>
    </w:p>
    <w:p w14:paraId="639F1949" w14:textId="77777777" w:rsidR="009C078E" w:rsidRPr="009C078E" w:rsidRDefault="009C078E" w:rsidP="009C078E">
      <w:pPr>
        <w:pStyle w:val="ContentsH2"/>
      </w:pPr>
      <w:r w:rsidRPr="009C078E">
        <w:t xml:space="preserve"> USE CASE: full packet capture analysis (tcpdump) of opportunistic network traffic</w:t>
      </w:r>
    </w:p>
    <w:p w14:paraId="6999F16A" w14:textId="77777777" w:rsidR="009C078E" w:rsidRPr="009C078E" w:rsidRDefault="009C078E" w:rsidP="009C078E">
      <w:pPr>
        <w:pStyle w:val="ContentsH2"/>
      </w:pPr>
      <w:r w:rsidRPr="009C078E">
        <w:t xml:space="preserve"> - How to use descriptive statistics in a security context</w:t>
      </w:r>
    </w:p>
    <w:p w14:paraId="51CF6A64" w14:textId="77777777" w:rsidR="009C078E" w:rsidRPr="009C078E" w:rsidRDefault="009C078E" w:rsidP="009C078E">
      <w:pPr>
        <w:pStyle w:val="ContentsH3"/>
      </w:pPr>
      <w:r w:rsidRPr="009C078E">
        <w:t xml:space="preserve"> * Univariate analysis (distributions, central tendency, dispersion, variance, standard deviation)</w:t>
      </w:r>
    </w:p>
    <w:p w14:paraId="1D3153F9" w14:textId="77777777" w:rsidR="009C078E" w:rsidRPr="009C078E" w:rsidRDefault="009C078E" w:rsidP="009C078E">
      <w:pPr>
        <w:pStyle w:val="ContentsH1"/>
      </w:pPr>
      <w:r w:rsidRPr="009C078E">
        <w:t xml:space="preserve"> Re-Orienting Your Analyses With Visualizations</w:t>
      </w:r>
    </w:p>
    <w:p w14:paraId="086F428A" w14:textId="77777777" w:rsidR="009C078E" w:rsidRPr="009C078E" w:rsidRDefault="009C078E" w:rsidP="009C078E">
      <w:pPr>
        <w:pStyle w:val="ContentsH2"/>
      </w:pPr>
      <w:r w:rsidRPr="009C078E">
        <w:t xml:space="preserve"> - Time-series </w:t>
      </w:r>
    </w:p>
    <w:p w14:paraId="2F585BC2" w14:textId="77777777" w:rsidR="009C078E" w:rsidRPr="009C078E" w:rsidRDefault="009C078E" w:rsidP="009C078E">
      <w:pPr>
        <w:pStyle w:val="ContentsH2"/>
      </w:pPr>
      <w:r w:rsidRPr="009C078E">
        <w:t xml:space="preserve"> - Scatterplots</w:t>
      </w:r>
    </w:p>
    <w:p w14:paraId="6BC50115" w14:textId="77777777" w:rsidR="009C078E" w:rsidRPr="009C078E" w:rsidRDefault="009C078E" w:rsidP="009C078E">
      <w:pPr>
        <w:pStyle w:val="ContentsH2"/>
      </w:pPr>
      <w:r w:rsidRPr="009C078E">
        <w:t xml:space="preserve"> - Animation</w:t>
      </w:r>
    </w:p>
    <w:p w14:paraId="7FC77A23" w14:textId="77777777" w:rsidR="009C078E" w:rsidRPr="009C078E" w:rsidRDefault="009C078E" w:rsidP="009C078E">
      <w:pPr>
        <w:pStyle w:val="ContentsAbstract"/>
      </w:pPr>
      <w:r w:rsidRPr="009C078E">
        <w:t>WEB CONTENT: packet data, R code, scripts, visuals, animations</w:t>
      </w:r>
    </w:p>
    <w:p w14:paraId="22A58621" w14:textId="77777777" w:rsidR="009C078E" w:rsidRPr="009C078E" w:rsidRDefault="009C078E" w:rsidP="009C078E">
      <w:pPr>
        <w:pStyle w:val="ContentsChapterTitle"/>
      </w:pPr>
      <w:r w:rsidRPr="009C078E">
        <w:t>Chapter : Visualizing Your Security Data : Advanced Techniques</w:t>
      </w:r>
    </w:p>
    <w:p w14:paraId="43176BBE" w14:textId="77777777" w:rsidR="009C078E" w:rsidRPr="009C078E" w:rsidRDefault="009C078E" w:rsidP="009C078E">
      <w:pPr>
        <w:pStyle w:val="ContentsH1"/>
      </w:pPr>
      <w:r w:rsidRPr="009C078E">
        <w:t xml:space="preserve"> Understanding The Challenges Of Visualizing Lots Of Data</w:t>
      </w:r>
    </w:p>
    <w:p w14:paraId="748D23FF" w14:textId="77777777" w:rsidR="009C078E" w:rsidRPr="009C078E" w:rsidRDefault="009C078E" w:rsidP="009C078E">
      <w:pPr>
        <w:pStyle w:val="ContentsH1"/>
      </w:pPr>
      <w:r w:rsidRPr="009C078E">
        <w:t xml:space="preserve"> USE CASE: Visualizing Complex Networks To Understand Them Better</w:t>
      </w:r>
    </w:p>
    <w:p w14:paraId="65AAF4E1" w14:textId="77777777" w:rsidR="009C078E" w:rsidRPr="009C078E" w:rsidRDefault="009C078E" w:rsidP="009C078E">
      <w:pPr>
        <w:pStyle w:val="ContentsH2"/>
      </w:pPr>
      <w:r w:rsidRPr="009C078E">
        <w:t xml:space="preserve"> Radial Graphs</w:t>
      </w:r>
    </w:p>
    <w:p w14:paraId="6A8156B1" w14:textId="77777777" w:rsidR="009C078E" w:rsidRPr="009C078E" w:rsidRDefault="009C078E" w:rsidP="009C078E">
      <w:pPr>
        <w:pStyle w:val="ContentsH2"/>
      </w:pPr>
      <w:r w:rsidRPr="009C078E">
        <w:t xml:space="preserve"> Force-directed Graphs</w:t>
      </w:r>
    </w:p>
    <w:p w14:paraId="7EE7C746" w14:textId="77777777" w:rsidR="009C078E" w:rsidRPr="009C078E" w:rsidRDefault="009C078E" w:rsidP="009C078E">
      <w:pPr>
        <w:pStyle w:val="ContentsH2"/>
      </w:pPr>
      <w:r w:rsidRPr="009C078E">
        <w:t xml:space="preserve"> Chord Diagrams</w:t>
      </w:r>
    </w:p>
    <w:p w14:paraId="1CD4B5C1" w14:textId="77777777" w:rsidR="009C078E" w:rsidRPr="009C078E" w:rsidRDefault="009C078E" w:rsidP="009C078E">
      <w:pPr>
        <w:pStyle w:val="ContentsH2"/>
      </w:pPr>
      <w:r w:rsidRPr="009C078E">
        <w:t xml:space="preserve"> Hive Plots</w:t>
      </w:r>
    </w:p>
    <w:p w14:paraId="274D6131" w14:textId="77777777" w:rsidR="009C078E" w:rsidRPr="009C078E" w:rsidRDefault="009C078E" w:rsidP="009C078E">
      <w:pPr>
        <w:pStyle w:val="ContentsH1"/>
      </w:pPr>
      <w:r w:rsidRPr="009C078E">
        <w:t xml:space="preserve"> USE CASE: Visualizing Data Breaches (Multivariate Data Analysis)</w:t>
      </w:r>
    </w:p>
    <w:p w14:paraId="5E96517E" w14:textId="77777777" w:rsidR="009C078E" w:rsidRPr="009C078E" w:rsidRDefault="009C078E" w:rsidP="009C078E">
      <w:pPr>
        <w:pStyle w:val="ContentsAbstract"/>
      </w:pPr>
      <w:r w:rsidRPr="009C078E">
        <w:t>WEB CONTENT: network data, R code, visuals</w:t>
      </w:r>
    </w:p>
    <w:p w14:paraId="47C12D8F" w14:textId="77777777" w:rsidR="009C078E" w:rsidRPr="009C078E" w:rsidRDefault="009C078E" w:rsidP="009C078E">
      <w:pPr>
        <w:pStyle w:val="ContentsAbstract"/>
      </w:pPr>
      <w:r w:rsidRPr="009C078E">
        <w:t>WEB CONTENT: breach data, R code, visuals</w:t>
      </w:r>
    </w:p>
    <w:p w14:paraId="58FD982C" w14:textId="77777777" w:rsidR="009C078E" w:rsidRPr="009C078E" w:rsidRDefault="009C078E" w:rsidP="008243F0">
      <w:pPr>
        <w:pStyle w:val="ContentsChapterTitle"/>
      </w:pPr>
      <w:r w:rsidRPr="009C078E">
        <w:lastRenderedPageBreak/>
        <w:t>Chapter : Finding The Order In Chaos</w:t>
      </w:r>
    </w:p>
    <w:p w14:paraId="13C3A5EE" w14:textId="77777777" w:rsidR="009C078E" w:rsidRPr="009C078E" w:rsidRDefault="009C078E" w:rsidP="008243F0">
      <w:pPr>
        <w:pStyle w:val="ContentsH1"/>
      </w:pPr>
      <w:r w:rsidRPr="009C078E">
        <w:t xml:space="preserve"> The Challenges Of Security Information Sharing</w:t>
      </w:r>
    </w:p>
    <w:p w14:paraId="53C15C0C" w14:textId="77777777" w:rsidR="009C078E" w:rsidRPr="009C078E" w:rsidRDefault="008243F0" w:rsidP="008243F0">
      <w:pPr>
        <w:pStyle w:val="ContentsH2"/>
      </w:pPr>
      <w:r>
        <w:t xml:space="preserve"> - Cost-per-dat</w:t>
      </w:r>
      <w:r w:rsidR="009C078E" w:rsidRPr="009C078E">
        <w:t>um challenge</w:t>
      </w:r>
    </w:p>
    <w:p w14:paraId="3BF5283A" w14:textId="77777777" w:rsidR="009C078E" w:rsidRPr="009C078E" w:rsidRDefault="009C078E" w:rsidP="008243F0">
      <w:pPr>
        <w:pStyle w:val="ContentsH1"/>
      </w:pPr>
      <w:r w:rsidRPr="009C078E">
        <w:t xml:space="preserve"> Inferential Estimations</w:t>
      </w:r>
    </w:p>
    <w:p w14:paraId="47151A2D" w14:textId="77777777" w:rsidR="009C078E" w:rsidRPr="009C078E" w:rsidRDefault="009C078E" w:rsidP="008243F0">
      <w:pPr>
        <w:pStyle w:val="ContentsH2"/>
      </w:pPr>
      <w:r w:rsidRPr="009C078E">
        <w:t xml:space="preserve"> - Confidence intervals, fisher-test and chi-square for independence</w:t>
      </w:r>
    </w:p>
    <w:p w14:paraId="0F9A19C6" w14:textId="77777777" w:rsidR="009C078E" w:rsidRPr="009C078E" w:rsidRDefault="009C078E" w:rsidP="008243F0">
      <w:pPr>
        <w:pStyle w:val="ContentsH1"/>
      </w:pPr>
      <w:r w:rsidRPr="009C078E">
        <w:t xml:space="preserve"> Comparisons To Other Methods</w:t>
      </w:r>
    </w:p>
    <w:p w14:paraId="25DB8A36" w14:textId="77777777" w:rsidR="009C078E" w:rsidRPr="009C078E" w:rsidRDefault="009C078E" w:rsidP="008243F0">
      <w:pPr>
        <w:pStyle w:val="ContentsH2"/>
      </w:pPr>
      <w:r w:rsidRPr="009C078E">
        <w:t xml:space="preserve"> - Strengths and limitations</w:t>
      </w:r>
    </w:p>
    <w:p w14:paraId="725205D1" w14:textId="77777777" w:rsidR="009C078E" w:rsidRPr="009C078E" w:rsidRDefault="009C078E" w:rsidP="008243F0">
      <w:pPr>
        <w:pStyle w:val="ContentsChapterTitle"/>
      </w:pPr>
      <w:r w:rsidRPr="009C078E">
        <w:t>Chapter : Breaking Up With Your Relational Database</w:t>
      </w:r>
    </w:p>
    <w:p w14:paraId="4FB618B6" w14:textId="77777777" w:rsidR="009C078E" w:rsidRPr="009C078E" w:rsidRDefault="009C078E" w:rsidP="008243F0">
      <w:pPr>
        <w:pStyle w:val="ContentsH1"/>
      </w:pPr>
      <w:r w:rsidRPr="009C078E">
        <w:t xml:space="preserve"> Realizing The Container Has Constraints</w:t>
      </w:r>
    </w:p>
    <w:p w14:paraId="17DEECA4" w14:textId="77777777" w:rsidR="009C078E" w:rsidRPr="009C078E" w:rsidRDefault="009C078E" w:rsidP="008243F0">
      <w:pPr>
        <w:pStyle w:val="ContentsH1"/>
      </w:pPr>
      <w:r w:rsidRPr="009C078E">
        <w:t xml:space="preserve"> Managing Non-Relational Data (Saying 'Yes' to NoSQL)</w:t>
      </w:r>
    </w:p>
    <w:p w14:paraId="5E28FFFB" w14:textId="77777777" w:rsidR="009C078E" w:rsidRPr="009C078E" w:rsidRDefault="009C078E" w:rsidP="008243F0">
      <w:pPr>
        <w:pStyle w:val="ContentsH1"/>
      </w:pPr>
      <w:r w:rsidRPr="009C078E">
        <w:t xml:space="preserve"> Exploring Alternative Data Stores</w:t>
      </w:r>
    </w:p>
    <w:p w14:paraId="65F1270F" w14:textId="77777777" w:rsidR="009C078E" w:rsidRPr="009C078E" w:rsidRDefault="009C078E" w:rsidP="008243F0">
      <w:pPr>
        <w:pStyle w:val="ContentsH1"/>
      </w:pPr>
      <w:r w:rsidRPr="009C078E">
        <w:t xml:space="preserve"> USE CASE: "Have we seen this IP address?"</w:t>
      </w:r>
    </w:p>
    <w:p w14:paraId="6F745359" w14:textId="77777777" w:rsidR="009C078E" w:rsidRPr="009C078E" w:rsidRDefault="009C078E" w:rsidP="008243F0">
      <w:pPr>
        <w:pStyle w:val="ContentsH2"/>
      </w:pPr>
      <w:r w:rsidRPr="009C078E">
        <w:t xml:space="preserve"> - practical example of how a traditional monolotic approach can hinder use of critical threat intelligence and how re-thinking how you intake, crunch and store data can open up new possibilities</w:t>
      </w:r>
    </w:p>
    <w:p w14:paraId="5CAE628F" w14:textId="77777777" w:rsidR="009C078E" w:rsidRPr="009C078E" w:rsidRDefault="009C078E" w:rsidP="008243F0">
      <w:pPr>
        <w:pStyle w:val="ContentsAbstract"/>
      </w:pPr>
      <w:r w:rsidRPr="009C078E">
        <w:t>WEB CONTENT: sample code for the use case</w:t>
      </w:r>
    </w:p>
    <w:p w14:paraId="2907F113" w14:textId="77777777" w:rsidR="009C078E" w:rsidRPr="009C078E" w:rsidRDefault="009C078E" w:rsidP="008243F0">
      <w:pPr>
        <w:pStyle w:val="ContentsChapterTitle"/>
      </w:pPr>
      <w:r w:rsidRPr="009C078E">
        <w:t>Chapter : Having The Machine Learn For You</w:t>
      </w:r>
    </w:p>
    <w:p w14:paraId="30B839AC" w14:textId="77777777" w:rsidR="009C078E" w:rsidRPr="009C078E" w:rsidRDefault="009C078E" w:rsidP="008243F0">
      <w:pPr>
        <w:pStyle w:val="ContentsH1"/>
      </w:pPr>
      <w:r w:rsidRPr="009C078E">
        <w:t xml:space="preserve"> De-mystifying Machine Learning</w:t>
      </w:r>
    </w:p>
    <w:p w14:paraId="2689582C" w14:textId="77777777" w:rsidR="009C078E" w:rsidRPr="009C078E" w:rsidRDefault="009C078E" w:rsidP="008243F0">
      <w:pPr>
        <w:pStyle w:val="ContentsH2"/>
      </w:pPr>
      <w:r w:rsidRPr="009C078E">
        <w:t xml:space="preserve"> - Will discuss the surprisingingly straightforward underpinnings of ML and setup the rest of the chapter</w:t>
      </w:r>
    </w:p>
    <w:p w14:paraId="7E085DE8" w14:textId="77777777" w:rsidR="009C078E" w:rsidRPr="009C078E" w:rsidRDefault="009C078E" w:rsidP="008243F0">
      <w:pPr>
        <w:pStyle w:val="ContentsH1"/>
      </w:pPr>
      <w:r w:rsidRPr="009C078E">
        <w:t xml:space="preserve"> Understanding The Security Potential of ML</w:t>
      </w:r>
    </w:p>
    <w:p w14:paraId="220789E4" w14:textId="77777777" w:rsidR="009C078E" w:rsidRPr="009C078E" w:rsidRDefault="009C078E" w:rsidP="008243F0">
      <w:pPr>
        <w:pStyle w:val="ContentsH1"/>
      </w:pPr>
      <w:r w:rsidRPr="009C078E">
        <w:t xml:space="preserve"> Unsupervised Learning: Clustering Host Activity</w:t>
      </w:r>
    </w:p>
    <w:p w14:paraId="1641A601" w14:textId="77777777" w:rsidR="009C078E" w:rsidRPr="009C078E" w:rsidRDefault="009C078E" w:rsidP="008243F0">
      <w:pPr>
        <w:pStyle w:val="ContentsH2"/>
      </w:pPr>
      <w:r w:rsidRPr="009C078E">
        <w:t xml:space="preserve"> - Applying MDS, KNN &amp; K-Means techniques to security data</w:t>
      </w:r>
    </w:p>
    <w:p w14:paraId="6F8A3459" w14:textId="77777777" w:rsidR="009C078E" w:rsidRPr="009C078E" w:rsidRDefault="009C078E" w:rsidP="008243F0">
      <w:pPr>
        <w:pStyle w:val="ContentsH2"/>
      </w:pPr>
      <w:r w:rsidRPr="009C078E">
        <w:t xml:space="preserve"> - USE CASE: Predicting potential rogue behaviour with security data</w:t>
      </w:r>
    </w:p>
    <w:p w14:paraId="24073F2F" w14:textId="77777777" w:rsidR="009C078E" w:rsidRPr="009C078E" w:rsidRDefault="009C078E" w:rsidP="008243F0">
      <w:pPr>
        <w:pStyle w:val="ContentsH1"/>
      </w:pPr>
      <w:r w:rsidRPr="009C078E">
        <w:t xml:space="preserve"> Supervised Learning: Classifying Host Activity</w:t>
      </w:r>
    </w:p>
    <w:p w14:paraId="450FA380" w14:textId="77777777" w:rsidR="009C078E" w:rsidRPr="009C078E" w:rsidRDefault="009C078E" w:rsidP="008243F0">
      <w:pPr>
        <w:pStyle w:val="ContentsH2"/>
      </w:pPr>
      <w:r w:rsidRPr="009C078E">
        <w:t xml:space="preserve"> - Using logistic regression / random forests to detect network intrusions</w:t>
      </w:r>
    </w:p>
    <w:p w14:paraId="04002C89" w14:textId="77777777" w:rsidR="009C078E" w:rsidRPr="009C078E" w:rsidRDefault="009C078E" w:rsidP="008243F0">
      <w:pPr>
        <w:pStyle w:val="ContentsChapterTitle"/>
      </w:pPr>
      <w:r w:rsidRPr="009C078E">
        <w:t>Chapter : Building Dynamic Security Dashboards</w:t>
      </w:r>
    </w:p>
    <w:p w14:paraId="15B93EBE" w14:textId="77777777" w:rsidR="009C078E" w:rsidRPr="009C078E" w:rsidRDefault="009C078E" w:rsidP="008243F0">
      <w:pPr>
        <w:pStyle w:val="ContentsH1"/>
      </w:pPr>
      <w:r w:rsidRPr="009C078E">
        <w:t xml:space="preserve"> Designing Dashboards For Effective Security Response</w:t>
      </w:r>
    </w:p>
    <w:p w14:paraId="7EA8B09F" w14:textId="77777777" w:rsidR="009C078E" w:rsidRPr="009C078E" w:rsidRDefault="009C078E" w:rsidP="008243F0">
      <w:pPr>
        <w:pStyle w:val="ContentsH2"/>
      </w:pPr>
      <w:r w:rsidRPr="009C078E">
        <w:t xml:space="preserve"> - Dashboards are a call to action</w:t>
      </w:r>
    </w:p>
    <w:p w14:paraId="288CCD68" w14:textId="77777777" w:rsidR="009C078E" w:rsidRPr="009C078E" w:rsidRDefault="009C078E" w:rsidP="008243F0">
      <w:pPr>
        <w:pStyle w:val="ContentsH2"/>
      </w:pPr>
      <w:r w:rsidRPr="009C078E">
        <w:t xml:space="preserve"> - Making differences stand out</w:t>
      </w:r>
    </w:p>
    <w:p w14:paraId="3CB0DC2F" w14:textId="77777777" w:rsidR="009C078E" w:rsidRPr="009C078E" w:rsidRDefault="009C078E" w:rsidP="008243F0">
      <w:pPr>
        <w:pStyle w:val="ContentsH2"/>
      </w:pPr>
      <w:r w:rsidRPr="009C078E">
        <w:t xml:space="preserve"> - The never-</w:t>
      </w:r>
      <w:r w:rsidR="008243F0" w:rsidRPr="009C078E">
        <w:t>ending</w:t>
      </w:r>
      <w:r w:rsidRPr="009C078E">
        <w:t xml:space="preserve"> quest for "so what?"</w:t>
      </w:r>
    </w:p>
    <w:p w14:paraId="67FBC2E6" w14:textId="77777777" w:rsidR="009C078E" w:rsidRPr="009C078E" w:rsidRDefault="009C078E" w:rsidP="008243F0">
      <w:pPr>
        <w:pStyle w:val="ContentsH1"/>
      </w:pPr>
      <w:r w:rsidRPr="009C078E">
        <w:t xml:space="preserve"> Applying Appropriate Visualizations To Your Security Data Streams</w:t>
      </w:r>
    </w:p>
    <w:p w14:paraId="4070EADD" w14:textId="77777777" w:rsidR="009C078E" w:rsidRPr="009C078E" w:rsidRDefault="009C078E" w:rsidP="008243F0">
      <w:pPr>
        <w:pStyle w:val="ContentsH2"/>
      </w:pPr>
      <w:r w:rsidRPr="009C078E">
        <w:t xml:space="preserve"> - Knowing when and how to use line graphs, bar charts, maps, etc</w:t>
      </w:r>
    </w:p>
    <w:p w14:paraId="46EEFD0C" w14:textId="77777777" w:rsidR="009C078E" w:rsidRPr="009C078E" w:rsidRDefault="009C078E" w:rsidP="008243F0">
      <w:pPr>
        <w:pStyle w:val="ContentsH1"/>
      </w:pPr>
      <w:r w:rsidRPr="009C078E">
        <w:t xml:space="preserve"> Understanding The Importance of Baselines And Thresholds</w:t>
      </w:r>
    </w:p>
    <w:p w14:paraId="596E8A40" w14:textId="77777777" w:rsidR="009C078E" w:rsidRPr="009C078E" w:rsidRDefault="009C078E" w:rsidP="008243F0">
      <w:pPr>
        <w:pStyle w:val="ContentsH1"/>
      </w:pPr>
      <w:r w:rsidRPr="009C078E">
        <w:t xml:space="preserve"> Communicating With Dashboards</w:t>
      </w:r>
    </w:p>
    <w:p w14:paraId="00BAB1BD" w14:textId="77777777" w:rsidR="009C078E" w:rsidRPr="009C078E" w:rsidRDefault="009C078E" w:rsidP="008243F0">
      <w:pPr>
        <w:pStyle w:val="ContentsH2"/>
      </w:pPr>
      <w:r w:rsidRPr="009C078E">
        <w:t xml:space="preserve"> - There is no One Security Dashboard to rule them all; designing security dashboards </w:t>
      </w:r>
    </w:p>
    <w:p w14:paraId="15415623" w14:textId="77777777" w:rsidR="009C078E" w:rsidRPr="009C078E" w:rsidRDefault="009C078E" w:rsidP="008243F0">
      <w:pPr>
        <w:pStyle w:val="ContentsH1"/>
      </w:pPr>
      <w:r w:rsidRPr="009C078E">
        <w:t xml:space="preserve"> USE CASE: The Incident Response Manager's Dashboard</w:t>
      </w:r>
    </w:p>
    <w:p w14:paraId="06923238" w14:textId="77777777" w:rsidR="009C078E" w:rsidRPr="009C078E" w:rsidRDefault="009C078E" w:rsidP="008243F0">
      <w:pPr>
        <w:pStyle w:val="ContentsH2"/>
      </w:pPr>
      <w:r w:rsidRPr="009C078E">
        <w:t xml:space="preserve"> - At-a-glance overview</w:t>
      </w:r>
    </w:p>
    <w:p w14:paraId="319D417C" w14:textId="77777777" w:rsidR="009C078E" w:rsidRPr="009C078E" w:rsidRDefault="009C078E" w:rsidP="008243F0">
      <w:pPr>
        <w:pStyle w:val="ContentsH2"/>
      </w:pPr>
      <w:r w:rsidRPr="009C078E">
        <w:t xml:space="preserve"> - current incidents in play</w:t>
      </w:r>
    </w:p>
    <w:p w14:paraId="78E5F78A" w14:textId="77777777" w:rsidR="009C078E" w:rsidRPr="009C078E" w:rsidRDefault="009C078E" w:rsidP="008243F0">
      <w:pPr>
        <w:pStyle w:val="ContentsH2"/>
      </w:pPr>
      <w:r w:rsidRPr="009C078E">
        <w:t xml:space="preserve"> - broad view of incidents over time</w:t>
      </w:r>
    </w:p>
    <w:p w14:paraId="29566840" w14:textId="77777777" w:rsidR="009C078E" w:rsidRPr="009C078E" w:rsidRDefault="009C078E" w:rsidP="008243F0">
      <w:pPr>
        <w:pStyle w:val="ContentsH2"/>
      </w:pPr>
      <w:r w:rsidRPr="009C078E">
        <w:t xml:space="preserve"> - insight about the incident handler team members</w:t>
      </w:r>
    </w:p>
    <w:p w14:paraId="72EA2BE6" w14:textId="77777777" w:rsidR="009C078E" w:rsidRPr="009C078E" w:rsidRDefault="009C078E" w:rsidP="008243F0">
      <w:pPr>
        <w:pStyle w:val="ContentsH2"/>
      </w:pPr>
      <w:r w:rsidRPr="009C078E">
        <w:t xml:space="preserve"> - etc …</w:t>
      </w:r>
    </w:p>
    <w:p w14:paraId="1CA30FCB" w14:textId="77777777" w:rsidR="009C078E" w:rsidRPr="009C078E" w:rsidRDefault="009C078E" w:rsidP="008243F0">
      <w:pPr>
        <w:pStyle w:val="ContentsH1"/>
      </w:pPr>
      <w:r w:rsidRPr="009C078E">
        <w:t xml:space="preserve"> USE CASE: The Threat Management Dashboard</w:t>
      </w:r>
    </w:p>
    <w:p w14:paraId="36A18E54" w14:textId="77777777" w:rsidR="009C078E" w:rsidRPr="009C078E" w:rsidRDefault="009C078E" w:rsidP="008243F0">
      <w:pPr>
        <w:pStyle w:val="ContentsH2"/>
      </w:pPr>
      <w:r w:rsidRPr="009C078E">
        <w:t xml:space="preserve"> - Tactical overview of internal threat landscape</w:t>
      </w:r>
    </w:p>
    <w:p w14:paraId="6EDDED1A" w14:textId="77777777" w:rsidR="009C078E" w:rsidRPr="009C078E" w:rsidRDefault="009C078E" w:rsidP="008243F0">
      <w:pPr>
        <w:pStyle w:val="ContentsH2"/>
      </w:pPr>
      <w:r w:rsidRPr="009C078E">
        <w:t xml:space="preserve"> - Communication attempts (success/fail) to "badness" (i.e. Matched IoCs)</w:t>
      </w:r>
    </w:p>
    <w:p w14:paraId="52DDEE50" w14:textId="77777777" w:rsidR="009C078E" w:rsidRPr="009C078E" w:rsidRDefault="009C078E" w:rsidP="008243F0">
      <w:pPr>
        <w:pStyle w:val="ContentsH2"/>
      </w:pPr>
      <w:r w:rsidRPr="009C078E">
        <w:t xml:space="preserve"> * to IPs/ASNs</w:t>
      </w:r>
    </w:p>
    <w:p w14:paraId="270C543F" w14:textId="77777777" w:rsidR="009C078E" w:rsidRPr="009C078E" w:rsidRDefault="009C078E" w:rsidP="008243F0">
      <w:pPr>
        <w:pStyle w:val="ContentsH2"/>
      </w:pPr>
      <w:r w:rsidRPr="009C078E">
        <w:t xml:space="preserve"> * from what (servers/workstations)</w:t>
      </w:r>
    </w:p>
    <w:p w14:paraId="1F08BEEB" w14:textId="77777777" w:rsidR="009C078E" w:rsidRPr="009C078E" w:rsidRDefault="009C078E" w:rsidP="008243F0">
      <w:pPr>
        <w:pStyle w:val="ContentsH2"/>
      </w:pPr>
      <w:r w:rsidRPr="009C078E">
        <w:lastRenderedPageBreak/>
        <w:t xml:space="preserve"> * possibly geo-located</w:t>
      </w:r>
    </w:p>
    <w:p w14:paraId="2D910288" w14:textId="77777777" w:rsidR="009C078E" w:rsidRPr="009C078E" w:rsidRDefault="009C078E" w:rsidP="008243F0">
      <w:pPr>
        <w:pStyle w:val="ContentsH2"/>
      </w:pPr>
      <w:r w:rsidRPr="009C078E">
        <w:t xml:space="preserve"> - Successful malware infections trends w/emphasis on known 0-days</w:t>
      </w:r>
    </w:p>
    <w:p w14:paraId="2F1AE7FC" w14:textId="77777777" w:rsidR="009C078E" w:rsidRPr="009C078E" w:rsidRDefault="009C078E" w:rsidP="008243F0">
      <w:pPr>
        <w:pStyle w:val="ContentsH2"/>
      </w:pPr>
      <w:r w:rsidRPr="009C078E">
        <w:t xml:space="preserve"> - etc …</w:t>
      </w:r>
    </w:p>
    <w:p w14:paraId="36427A73" w14:textId="77777777" w:rsidR="009C078E" w:rsidRPr="009C078E" w:rsidRDefault="009C078E" w:rsidP="008243F0">
      <w:pPr>
        <w:pStyle w:val="ContentsH1"/>
      </w:pPr>
      <w:r w:rsidRPr="009C078E">
        <w:t>Chapter : Keeping It Simple</w:t>
      </w:r>
    </w:p>
    <w:p w14:paraId="2F6067B1" w14:textId="77777777" w:rsidR="009C078E" w:rsidRPr="009C078E" w:rsidRDefault="009C078E" w:rsidP="008243F0">
      <w:pPr>
        <w:pStyle w:val="ContentsH1"/>
      </w:pPr>
      <w:r w:rsidRPr="009C078E">
        <w:t xml:space="preserve"> Putting Security Data Analysis Into Perspective</w:t>
      </w:r>
    </w:p>
    <w:p w14:paraId="2076C9F1" w14:textId="77777777" w:rsidR="009C078E" w:rsidRPr="009C078E" w:rsidRDefault="009C078E" w:rsidP="008243F0">
      <w:pPr>
        <w:pStyle w:val="ContentsH1"/>
      </w:pPr>
      <w:r w:rsidRPr="009C078E">
        <w:t xml:space="preserve"> Comparing A "Drilling For Oil" Approach To a "Pan For Gold" Approach</w:t>
      </w:r>
    </w:p>
    <w:p w14:paraId="082DF7D3" w14:textId="77777777" w:rsidR="009C078E" w:rsidRPr="009C078E" w:rsidRDefault="009C078E" w:rsidP="008243F0">
      <w:pPr>
        <w:pStyle w:val="ContentsH1"/>
      </w:pPr>
      <w:r w:rsidRPr="009C078E">
        <w:t xml:space="preserve"> Understanding The Reality Of Our Environments</w:t>
      </w:r>
    </w:p>
    <w:p w14:paraId="668901E3" w14:textId="77777777" w:rsidR="009C078E" w:rsidRPr="009C078E" w:rsidRDefault="009C078E" w:rsidP="008243F0">
      <w:pPr>
        <w:pStyle w:val="ContentsH1"/>
      </w:pPr>
      <w:r w:rsidRPr="009C078E">
        <w:t xml:space="preserve"> Re-iterating That Data Analysis Assists Our Thinking, Not Replaces It</w:t>
      </w:r>
    </w:p>
    <w:p w14:paraId="311A500F" w14:textId="77777777" w:rsidR="00F61D15" w:rsidRPr="009C078E" w:rsidRDefault="009C078E" w:rsidP="008243F0">
      <w:pPr>
        <w:pStyle w:val="ContentsH1"/>
      </w:pPr>
      <w:r w:rsidRPr="009C078E">
        <w:t xml:space="preserve"> What Lies Ahead</w:t>
      </w:r>
      <w:r w:rsidR="008243F0">
        <w:t xml:space="preserve"> In Security Analytics</w:t>
      </w:r>
      <w:r w:rsidRPr="009C078E">
        <w:t>?</w:t>
      </w:r>
    </w:p>
    <w:sectPr w:rsidR="00F61D15" w:rsidRPr="009C078E" w:rsidSect="00402F98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DC894E" w14:textId="77777777" w:rsidR="00826E00" w:rsidRDefault="00826E00" w:rsidP="00402F98">
      <w:r>
        <w:separator/>
      </w:r>
    </w:p>
  </w:endnote>
  <w:endnote w:type="continuationSeparator" w:id="0">
    <w:p w14:paraId="565A3881" w14:textId="77777777" w:rsidR="00826E00" w:rsidRDefault="00826E00" w:rsidP="0040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7E2D2F" w14:textId="77777777" w:rsidR="00826E00" w:rsidRDefault="00826E00" w:rsidP="00402F98">
      <w:r>
        <w:separator/>
      </w:r>
    </w:p>
  </w:footnote>
  <w:footnote w:type="continuationSeparator" w:id="0">
    <w:p w14:paraId="64E21C4A" w14:textId="77777777" w:rsidR="00826E00" w:rsidRDefault="00826E00" w:rsidP="0040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0"/>
  </w:num>
  <w:num w:numId="5">
    <w:abstractNumId w:val="20"/>
  </w:num>
  <w:num w:numId="6">
    <w:abstractNumId w:val="16"/>
  </w:num>
  <w:num w:numId="7">
    <w:abstractNumId w:val="24"/>
  </w:num>
  <w:num w:numId="8">
    <w:abstractNumId w:val="19"/>
  </w:num>
  <w:num w:numId="9">
    <w:abstractNumId w:val="12"/>
  </w:num>
  <w:num w:numId="10">
    <w:abstractNumId w:val="26"/>
  </w:num>
  <w:num w:numId="11">
    <w:abstractNumId w:val="14"/>
  </w:num>
  <w:num w:numId="12">
    <w:abstractNumId w:val="13"/>
  </w:num>
  <w:num w:numId="13">
    <w:abstractNumId w:val="15"/>
  </w:num>
  <w:num w:numId="14">
    <w:abstractNumId w:val="23"/>
  </w:num>
  <w:num w:numId="15">
    <w:abstractNumId w:val="17"/>
  </w:num>
  <w:num w:numId="16">
    <w:abstractNumId w:val="0"/>
  </w:num>
  <w:num w:numId="17">
    <w:abstractNumId w:val="18"/>
  </w:num>
  <w:num w:numId="18">
    <w:abstractNumId w:val="21"/>
  </w:num>
  <w:num w:numId="19">
    <w:abstractNumId w:val="27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attachedTemplate r:id="rId1"/>
  <w:linkStyles/>
  <w:defaultTabStop w:val="720"/>
  <w:characterSpacingControl w:val="doNotCompress"/>
  <w:hdrShapeDefaults>
    <o:shapedefaults v:ext="edit" spidmax="2050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78E"/>
    <w:rsid w:val="0002400F"/>
    <w:rsid w:val="00026AC6"/>
    <w:rsid w:val="000347C0"/>
    <w:rsid w:val="00036E02"/>
    <w:rsid w:val="00047CF0"/>
    <w:rsid w:val="00087194"/>
    <w:rsid w:val="000A0B3B"/>
    <w:rsid w:val="000A5213"/>
    <w:rsid w:val="000B4703"/>
    <w:rsid w:val="000B6DAD"/>
    <w:rsid w:val="000D0376"/>
    <w:rsid w:val="00105E2F"/>
    <w:rsid w:val="001143A8"/>
    <w:rsid w:val="00142FC6"/>
    <w:rsid w:val="00144111"/>
    <w:rsid w:val="00187FD0"/>
    <w:rsid w:val="001A716E"/>
    <w:rsid w:val="001E2FD5"/>
    <w:rsid w:val="0020246A"/>
    <w:rsid w:val="00262F8D"/>
    <w:rsid w:val="0026304B"/>
    <w:rsid w:val="002672B0"/>
    <w:rsid w:val="002A4976"/>
    <w:rsid w:val="002E2444"/>
    <w:rsid w:val="002E4473"/>
    <w:rsid w:val="00300BD4"/>
    <w:rsid w:val="0030158B"/>
    <w:rsid w:val="003260B9"/>
    <w:rsid w:val="00346FB9"/>
    <w:rsid w:val="00364859"/>
    <w:rsid w:val="00375EC4"/>
    <w:rsid w:val="00380D60"/>
    <w:rsid w:val="003A7437"/>
    <w:rsid w:val="003B3976"/>
    <w:rsid w:val="004005A0"/>
    <w:rsid w:val="00402F98"/>
    <w:rsid w:val="00420769"/>
    <w:rsid w:val="00445E74"/>
    <w:rsid w:val="0046291B"/>
    <w:rsid w:val="004F0A05"/>
    <w:rsid w:val="00514C2F"/>
    <w:rsid w:val="0053229A"/>
    <w:rsid w:val="005515E8"/>
    <w:rsid w:val="00553C88"/>
    <w:rsid w:val="005563A3"/>
    <w:rsid w:val="00577C1D"/>
    <w:rsid w:val="005C78EA"/>
    <w:rsid w:val="005C7DAA"/>
    <w:rsid w:val="0060738D"/>
    <w:rsid w:val="006428BA"/>
    <w:rsid w:val="00664E0B"/>
    <w:rsid w:val="006B7C5A"/>
    <w:rsid w:val="006D4666"/>
    <w:rsid w:val="006E361B"/>
    <w:rsid w:val="006F4E38"/>
    <w:rsid w:val="00710639"/>
    <w:rsid w:val="00713161"/>
    <w:rsid w:val="00751234"/>
    <w:rsid w:val="007C6781"/>
    <w:rsid w:val="008243F0"/>
    <w:rsid w:val="00826E00"/>
    <w:rsid w:val="008326FC"/>
    <w:rsid w:val="008723E5"/>
    <w:rsid w:val="008D0891"/>
    <w:rsid w:val="008E54B1"/>
    <w:rsid w:val="008F2F53"/>
    <w:rsid w:val="0090112F"/>
    <w:rsid w:val="0091469E"/>
    <w:rsid w:val="0092663E"/>
    <w:rsid w:val="00972EAA"/>
    <w:rsid w:val="00984E3F"/>
    <w:rsid w:val="009C078E"/>
    <w:rsid w:val="00A44441"/>
    <w:rsid w:val="00A601BA"/>
    <w:rsid w:val="00A64850"/>
    <w:rsid w:val="00A832A0"/>
    <w:rsid w:val="00A83B7D"/>
    <w:rsid w:val="00A862AD"/>
    <w:rsid w:val="00AA2F11"/>
    <w:rsid w:val="00AE0519"/>
    <w:rsid w:val="00B12E78"/>
    <w:rsid w:val="00B23DB7"/>
    <w:rsid w:val="00B351FF"/>
    <w:rsid w:val="00B428B9"/>
    <w:rsid w:val="00B606DB"/>
    <w:rsid w:val="00B65A79"/>
    <w:rsid w:val="00B8466B"/>
    <w:rsid w:val="00B925DC"/>
    <w:rsid w:val="00BA20DB"/>
    <w:rsid w:val="00BA70DE"/>
    <w:rsid w:val="00BE77BD"/>
    <w:rsid w:val="00C1289C"/>
    <w:rsid w:val="00C35884"/>
    <w:rsid w:val="00C41F01"/>
    <w:rsid w:val="00C439D1"/>
    <w:rsid w:val="00C64AFA"/>
    <w:rsid w:val="00C848C4"/>
    <w:rsid w:val="00CA1C20"/>
    <w:rsid w:val="00CA2993"/>
    <w:rsid w:val="00D06CF6"/>
    <w:rsid w:val="00D2009C"/>
    <w:rsid w:val="00D63C62"/>
    <w:rsid w:val="00D65677"/>
    <w:rsid w:val="00D95FED"/>
    <w:rsid w:val="00DB54B7"/>
    <w:rsid w:val="00DD2D62"/>
    <w:rsid w:val="00DF5825"/>
    <w:rsid w:val="00E13D56"/>
    <w:rsid w:val="00E25BC7"/>
    <w:rsid w:val="00E53163"/>
    <w:rsid w:val="00E55F83"/>
    <w:rsid w:val="00E73008"/>
    <w:rsid w:val="00EB43EE"/>
    <w:rsid w:val="00EE1E3A"/>
    <w:rsid w:val="00F22A20"/>
    <w:rsid w:val="00F61D15"/>
    <w:rsid w:val="00F77216"/>
    <w:rsid w:val="00F77B2E"/>
    <w:rsid w:val="00FA0FC5"/>
    <w:rsid w:val="00FA2F20"/>
    <w:rsid w:val="00FA5E18"/>
    <w:rsid w:val="00FB75F8"/>
    <w:rsid w:val="00FD2BB3"/>
    <w:rsid w:val="00FF1CC2"/>
    <w:rsid w:val="00FF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63DDC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6FB9"/>
    <w:rPr>
      <w:sz w:val="24"/>
      <w:szCs w:val="24"/>
    </w:rPr>
  </w:style>
  <w:style w:type="paragraph" w:styleId="Heading1">
    <w:name w:val="heading 1"/>
    <w:next w:val="Normal"/>
    <w:qFormat/>
    <w:rsid w:val="00346FB9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346FB9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346FB9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346FB9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346FB9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346FB9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346FB9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346FB9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346FB9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  <w:rsid w:val="00346FB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346FB9"/>
  </w:style>
  <w:style w:type="paragraph" w:customStyle="1" w:styleId="Para">
    <w:name w:val="Para"/>
    <w:qFormat/>
    <w:rsid w:val="00346FB9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346FB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346FB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346FB9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346FB9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346FB9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346FB9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346FB9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346FB9"/>
    <w:pPr>
      <w:ind w:left="2880"/>
    </w:pPr>
  </w:style>
  <w:style w:type="paragraph" w:customStyle="1" w:styleId="Answer">
    <w:name w:val="Answer"/>
    <w:basedOn w:val="Option"/>
    <w:next w:val="Normal"/>
    <w:rsid w:val="00346FB9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346FB9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346FB9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346FB9"/>
    <w:pPr>
      <w:spacing w:before="120" w:after="120"/>
    </w:pPr>
  </w:style>
  <w:style w:type="paragraph" w:customStyle="1" w:styleId="AuthorBio">
    <w:name w:val="AuthorBio"/>
    <w:rsid w:val="00346FB9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346FB9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346FB9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346FB9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346FB9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346FB9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346FB9"/>
    <w:rPr>
      <w:b/>
      <w:i/>
    </w:rPr>
  </w:style>
  <w:style w:type="character" w:styleId="BookTitle">
    <w:name w:val="Book Title"/>
    <w:qFormat/>
    <w:rsid w:val="00346FB9"/>
    <w:rPr>
      <w:b/>
      <w:bCs/>
      <w:smallCaps/>
      <w:spacing w:val="5"/>
    </w:rPr>
  </w:style>
  <w:style w:type="paragraph" w:customStyle="1" w:styleId="BookAuthor">
    <w:name w:val="BookAuthor"/>
    <w:basedOn w:val="Normal"/>
    <w:rsid w:val="00346FB9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346FB9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346FB9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346FB9"/>
    <w:pPr>
      <w:ind w:left="4320"/>
    </w:pPr>
    <w:rPr>
      <w:snapToGrid w:val="0"/>
    </w:rPr>
  </w:style>
  <w:style w:type="paragraph" w:customStyle="1" w:styleId="BookReviewItem">
    <w:name w:val="BookReviewItem"/>
    <w:rsid w:val="00346FB9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346FB9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346FB9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346FB9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346FB9"/>
    <w:rPr>
      <w:sz w:val="44"/>
    </w:rPr>
  </w:style>
  <w:style w:type="paragraph" w:customStyle="1" w:styleId="ChapterAuthor">
    <w:name w:val="ChapterAuthor"/>
    <w:basedOn w:val="ChapterSubtitle"/>
    <w:next w:val="Normal"/>
    <w:rsid w:val="00346FB9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346FB9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346FB9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346FB9"/>
    <w:pPr>
      <w:spacing w:before="120" w:after="120"/>
      <w:ind w:left="0" w:firstLine="0"/>
    </w:pPr>
  </w:style>
  <w:style w:type="paragraph" w:customStyle="1" w:styleId="Objective">
    <w:name w:val="Objective"/>
    <w:rsid w:val="00346FB9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346FB9"/>
    <w:rPr>
      <w:i w:val="0"/>
    </w:rPr>
  </w:style>
  <w:style w:type="paragraph" w:customStyle="1" w:styleId="ChapterFeaturingList">
    <w:name w:val="ChapterFeaturingList"/>
    <w:basedOn w:val="ChapterObjective"/>
    <w:rsid w:val="00346FB9"/>
    <w:rPr>
      <w:b w:val="0"/>
      <w:sz w:val="26"/>
      <w:u w:val="none"/>
    </w:rPr>
  </w:style>
  <w:style w:type="paragraph" w:customStyle="1" w:styleId="ChapterFeaturingListSub">
    <w:name w:val="ChapterFeaturingListSub"/>
    <w:rsid w:val="00346FB9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346FB9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346FB9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346FB9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346FB9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346FB9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346FB9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346FB9"/>
    <w:pPr>
      <w:keepNext w:val="0"/>
    </w:pPr>
    <w:rPr>
      <w:i w:val="0"/>
    </w:rPr>
  </w:style>
  <w:style w:type="paragraph" w:customStyle="1" w:styleId="Code80">
    <w:name w:val="Code80"/>
    <w:rsid w:val="00346FB9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346FB9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346FB9"/>
    <w:rPr>
      <w:rFonts w:cs="Arial"/>
      <w:color w:val="0000FF"/>
    </w:rPr>
  </w:style>
  <w:style w:type="character" w:customStyle="1" w:styleId="CodeColorBlue2">
    <w:name w:val="CodeColorBlue2"/>
    <w:rsid w:val="00346FB9"/>
    <w:rPr>
      <w:rFonts w:cs="Arial"/>
      <w:color w:val="0000A5"/>
    </w:rPr>
  </w:style>
  <w:style w:type="character" w:customStyle="1" w:styleId="CodeColorBlue3">
    <w:name w:val="CodeColorBlue3"/>
    <w:rsid w:val="00346FB9"/>
    <w:rPr>
      <w:rFonts w:cs="Arial"/>
      <w:color w:val="6464B9"/>
    </w:rPr>
  </w:style>
  <w:style w:type="character" w:customStyle="1" w:styleId="CodeColorBluegreen">
    <w:name w:val="CodeColorBluegreen"/>
    <w:rsid w:val="00346FB9"/>
    <w:rPr>
      <w:rFonts w:cs="Arial"/>
      <w:color w:val="2B91AF"/>
    </w:rPr>
  </w:style>
  <w:style w:type="character" w:customStyle="1" w:styleId="CodeColorBrown">
    <w:name w:val="CodeColorBrown"/>
    <w:rsid w:val="00346FB9"/>
    <w:rPr>
      <w:rFonts w:cs="Arial"/>
      <w:color w:val="A31515"/>
    </w:rPr>
  </w:style>
  <w:style w:type="character" w:customStyle="1" w:styleId="CodeColorDkBlue">
    <w:name w:val="CodeColorDkBlue"/>
    <w:rsid w:val="00346FB9"/>
    <w:rPr>
      <w:rFonts w:cs="Times New Roman"/>
      <w:color w:val="000080"/>
      <w:szCs w:val="22"/>
    </w:rPr>
  </w:style>
  <w:style w:type="character" w:customStyle="1" w:styleId="CodeColorGreen">
    <w:name w:val="CodeColorGreen"/>
    <w:rsid w:val="00346FB9"/>
    <w:rPr>
      <w:rFonts w:cs="Arial"/>
      <w:color w:val="008000"/>
    </w:rPr>
  </w:style>
  <w:style w:type="character" w:customStyle="1" w:styleId="CodeColorGreen2">
    <w:name w:val="CodeColorGreen2"/>
    <w:rsid w:val="00346FB9"/>
    <w:rPr>
      <w:rFonts w:cs="Arial"/>
      <w:color w:val="629755"/>
    </w:rPr>
  </w:style>
  <w:style w:type="character" w:customStyle="1" w:styleId="CodeColorGrey30">
    <w:name w:val="CodeColorGrey30"/>
    <w:rsid w:val="00346FB9"/>
    <w:rPr>
      <w:rFonts w:cs="Arial"/>
      <w:color w:val="808080"/>
    </w:rPr>
  </w:style>
  <w:style w:type="character" w:customStyle="1" w:styleId="CodeColorGrey55">
    <w:name w:val="CodeColorGrey55"/>
    <w:rsid w:val="00346FB9"/>
    <w:rPr>
      <w:rFonts w:cs="Arial"/>
      <w:color w:val="C0C0C0"/>
    </w:rPr>
  </w:style>
  <w:style w:type="character" w:customStyle="1" w:styleId="CodeColorGrey80">
    <w:name w:val="CodeColorGrey80"/>
    <w:rsid w:val="00346FB9"/>
    <w:rPr>
      <w:rFonts w:cs="Arial"/>
      <w:color w:val="555555"/>
    </w:rPr>
  </w:style>
  <w:style w:type="character" w:customStyle="1" w:styleId="CodeColorHotPink">
    <w:name w:val="CodeColorHotPink"/>
    <w:rsid w:val="00346FB9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346FB9"/>
    <w:rPr>
      <w:rFonts w:cs="Arial"/>
      <w:color w:val="A31515"/>
    </w:rPr>
  </w:style>
  <w:style w:type="character" w:customStyle="1" w:styleId="CodeColorOrange">
    <w:name w:val="CodeColorOrange"/>
    <w:rsid w:val="00346FB9"/>
    <w:rPr>
      <w:rFonts w:cs="Arial"/>
      <w:color w:val="B96464"/>
    </w:rPr>
  </w:style>
  <w:style w:type="character" w:customStyle="1" w:styleId="CodeColorPeach">
    <w:name w:val="CodeColorPeach"/>
    <w:rsid w:val="00346FB9"/>
    <w:rPr>
      <w:rFonts w:cs="Arial"/>
      <w:color w:val="FFDBA3"/>
    </w:rPr>
  </w:style>
  <w:style w:type="character" w:customStyle="1" w:styleId="CodeColorPurple">
    <w:name w:val="CodeColorPurple"/>
    <w:rsid w:val="00346FB9"/>
    <w:rPr>
      <w:rFonts w:cs="Arial"/>
      <w:color w:val="951795"/>
    </w:rPr>
  </w:style>
  <w:style w:type="character" w:customStyle="1" w:styleId="CodeColorPurple2">
    <w:name w:val="CodeColorPurple2"/>
    <w:rsid w:val="00346FB9"/>
    <w:rPr>
      <w:rFonts w:cs="Arial"/>
      <w:color w:val="800080"/>
    </w:rPr>
  </w:style>
  <w:style w:type="character" w:customStyle="1" w:styleId="CodeColorRed">
    <w:name w:val="CodeColorRed"/>
    <w:rsid w:val="00346FB9"/>
    <w:rPr>
      <w:rFonts w:cs="Arial"/>
      <w:color w:val="FF0000"/>
    </w:rPr>
  </w:style>
  <w:style w:type="character" w:customStyle="1" w:styleId="CodeColorRed2">
    <w:name w:val="CodeColorRed2"/>
    <w:rsid w:val="00346FB9"/>
    <w:rPr>
      <w:rFonts w:cs="Arial"/>
      <w:color w:val="800000"/>
    </w:rPr>
  </w:style>
  <w:style w:type="character" w:customStyle="1" w:styleId="CodeColorRed3">
    <w:name w:val="CodeColorRed3"/>
    <w:rsid w:val="00346FB9"/>
    <w:rPr>
      <w:rFonts w:cs="Arial"/>
      <w:color w:val="A31515"/>
    </w:rPr>
  </w:style>
  <w:style w:type="character" w:customStyle="1" w:styleId="CodeColorTealBlue">
    <w:name w:val="CodeColorTealBlue"/>
    <w:rsid w:val="00346FB9"/>
    <w:rPr>
      <w:rFonts w:cs="Times New Roman"/>
      <w:color w:val="008080"/>
      <w:szCs w:val="22"/>
    </w:rPr>
  </w:style>
  <w:style w:type="character" w:customStyle="1" w:styleId="CodeColorWhite">
    <w:name w:val="CodeColorWhite"/>
    <w:rsid w:val="00346FB9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346FB9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346FB9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346FB9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346FB9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346FB9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346FB9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346FB9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346FB9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346FB9"/>
    <w:pPr>
      <w:ind w:left="720"/>
    </w:pPr>
  </w:style>
  <w:style w:type="paragraph" w:customStyle="1" w:styleId="CodeSnippet">
    <w:name w:val="CodeSnippet"/>
    <w:rsid w:val="00346FB9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346FB9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346FB9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346FB9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346FB9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346FB9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346FB9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346FB9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346FB9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346FB9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346FB9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346FB9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346FB9"/>
    <w:rPr>
      <w:i/>
    </w:rPr>
  </w:style>
  <w:style w:type="paragraph" w:customStyle="1" w:styleId="CustomChapterOpener">
    <w:name w:val="CustomChapterOpener"/>
    <w:basedOn w:val="Normal"/>
    <w:next w:val="Para"/>
    <w:rsid w:val="00346FB9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346FB9"/>
    <w:rPr>
      <w:b/>
      <w:i/>
    </w:rPr>
  </w:style>
  <w:style w:type="paragraph" w:customStyle="1" w:styleId="ParaContinued">
    <w:name w:val="ParaContinued"/>
    <w:basedOn w:val="Normal"/>
    <w:next w:val="Para"/>
    <w:rsid w:val="00346FB9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346FB9"/>
    <w:rPr>
      <w:b/>
    </w:rPr>
  </w:style>
  <w:style w:type="paragraph" w:customStyle="1" w:styleId="CustomList">
    <w:name w:val="CustomList"/>
    <w:basedOn w:val="Normal"/>
    <w:rsid w:val="00346FB9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346FB9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346FB9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346FB9"/>
    <w:rPr>
      <w:i/>
    </w:rPr>
  </w:style>
  <w:style w:type="paragraph" w:customStyle="1" w:styleId="Dialog">
    <w:name w:val="Dialog"/>
    <w:rsid w:val="00346FB9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346FB9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346FB9"/>
  </w:style>
  <w:style w:type="paragraph" w:customStyle="1" w:styleId="DOI">
    <w:name w:val="DOI"/>
    <w:rsid w:val="00346FB9"/>
    <w:rPr>
      <w:rFonts w:ascii="Courier New" w:hAnsi="Courier New"/>
      <w:snapToGrid w:val="0"/>
    </w:rPr>
  </w:style>
  <w:style w:type="character" w:styleId="Emphasis">
    <w:name w:val="Emphasis"/>
    <w:qFormat/>
    <w:rsid w:val="00346FB9"/>
    <w:rPr>
      <w:i/>
      <w:iCs/>
    </w:rPr>
  </w:style>
  <w:style w:type="paragraph" w:customStyle="1" w:styleId="EndnoteEntry">
    <w:name w:val="EndnoteEntry"/>
    <w:rsid w:val="00346FB9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346FB9"/>
  </w:style>
  <w:style w:type="paragraph" w:customStyle="1" w:styleId="EndnoteTitle">
    <w:name w:val="EndnoteTitle"/>
    <w:next w:val="EndnoteEntry"/>
    <w:rsid w:val="00346FB9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346FB9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346FB9"/>
    <w:pPr>
      <w:contextualSpacing/>
    </w:pPr>
    <w:rPr>
      <w:sz w:val="24"/>
    </w:rPr>
  </w:style>
  <w:style w:type="paragraph" w:customStyle="1" w:styleId="Equation">
    <w:name w:val="Equation"/>
    <w:rsid w:val="00346FB9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346FB9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346FB9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346FB9"/>
    <w:pPr>
      <w:ind w:left="2160" w:firstLine="0"/>
    </w:pPr>
  </w:style>
  <w:style w:type="paragraph" w:customStyle="1" w:styleId="ExtractAttribution">
    <w:name w:val="ExtractAttribution"/>
    <w:next w:val="Para"/>
    <w:rsid w:val="00346FB9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346FB9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346FB9"/>
    <w:pPr>
      <w:spacing w:before="0"/>
      <w:ind w:firstLine="720"/>
    </w:pPr>
  </w:style>
  <w:style w:type="paragraph" w:customStyle="1" w:styleId="ExtractListBulleted">
    <w:name w:val="ExtractListBulleted"/>
    <w:rsid w:val="00346FB9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346FB9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346FB9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346FB9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346FB9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346FB9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346FB9"/>
    <w:pPr>
      <w:shd w:val="pct25" w:color="auto" w:fill="auto"/>
    </w:pPr>
  </w:style>
  <w:style w:type="paragraph" w:customStyle="1" w:styleId="FeatureCodeSnippet">
    <w:name w:val="FeatureCodeSnippet"/>
    <w:rsid w:val="00346FB9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346FB9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346FB9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346FB9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346FB9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346FB9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346FB9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346FB9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346FB9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346FB9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346FB9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346FB9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346FB9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346FB9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346FB9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346FB9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346FB9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346FB9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346FB9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346FB9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346FB9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346FB9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346FB9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346FB9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346FB9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346FB9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346FB9"/>
    <w:pPr>
      <w:ind w:left="720" w:hanging="288"/>
    </w:pPr>
  </w:style>
  <w:style w:type="paragraph" w:customStyle="1" w:styleId="FeatureRecipeTitle">
    <w:name w:val="FeatureRecipeTitle"/>
    <w:rsid w:val="00346FB9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346FB9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346FB9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346FB9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346FB9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346FB9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346FB9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346FB9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346FB9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346FB9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346FB9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346FB9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346FB9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346FB9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346FB9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346FB9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346FB9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346FB9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346FB9"/>
  </w:style>
  <w:style w:type="character" w:customStyle="1" w:styleId="GenusSpecies">
    <w:name w:val="GenusSpecies"/>
    <w:rsid w:val="00346FB9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346FB9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346FB9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346FB9"/>
    <w:pPr>
      <w:spacing w:before="240"/>
      <w:outlineLvl w:val="9"/>
    </w:pPr>
  </w:style>
  <w:style w:type="paragraph" w:customStyle="1" w:styleId="H4">
    <w:name w:val="H4"/>
    <w:next w:val="Para"/>
    <w:rsid w:val="00346FB9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346FB9"/>
  </w:style>
  <w:style w:type="paragraph" w:customStyle="1" w:styleId="GlossaryTitle">
    <w:name w:val="GlossaryTitle"/>
    <w:basedOn w:val="ChapterTitle"/>
    <w:next w:val="Normal"/>
    <w:rsid w:val="00346FB9"/>
    <w:pPr>
      <w:spacing w:before="120" w:after="120"/>
    </w:pPr>
  </w:style>
  <w:style w:type="paragraph" w:customStyle="1" w:styleId="H1">
    <w:name w:val="H1"/>
    <w:next w:val="Para"/>
    <w:qFormat/>
    <w:rsid w:val="00346FB9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346FB9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346FB9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346FB9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346FB9"/>
    <w:pPr>
      <w:ind w:left="2520"/>
    </w:pPr>
  </w:style>
  <w:style w:type="paragraph" w:customStyle="1" w:styleId="Index3">
    <w:name w:val="Index3"/>
    <w:basedOn w:val="Index1"/>
    <w:rsid w:val="00346FB9"/>
    <w:pPr>
      <w:ind w:left="3240"/>
    </w:pPr>
  </w:style>
  <w:style w:type="paragraph" w:customStyle="1" w:styleId="IndexLetter">
    <w:name w:val="IndexLetter"/>
    <w:basedOn w:val="H3"/>
    <w:next w:val="Index1"/>
    <w:rsid w:val="00346FB9"/>
  </w:style>
  <w:style w:type="paragraph" w:customStyle="1" w:styleId="IndexNote">
    <w:name w:val="IndexNote"/>
    <w:basedOn w:val="Normal"/>
    <w:rsid w:val="00346FB9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346FB9"/>
    <w:pPr>
      <w:spacing w:line="540" w:lineRule="exact"/>
    </w:pPr>
  </w:style>
  <w:style w:type="character" w:customStyle="1" w:styleId="InlineCode">
    <w:name w:val="InlineCode"/>
    <w:rsid w:val="00346FB9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346FB9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346FB9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346FB9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346FB9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346FB9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346FB9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346FB9"/>
  </w:style>
  <w:style w:type="character" w:customStyle="1" w:styleId="KeyTerm">
    <w:name w:val="KeyTerm"/>
    <w:rsid w:val="00346FB9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346FB9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346FB9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346FB9"/>
    <w:rPr>
      <w:sz w:val="24"/>
    </w:rPr>
  </w:style>
  <w:style w:type="paragraph" w:customStyle="1" w:styleId="ColorfulList-Accent11">
    <w:name w:val="Colorful List - Accent 11"/>
    <w:basedOn w:val="Normal"/>
    <w:qFormat/>
    <w:rsid w:val="00346FB9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346FB9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346FB9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346FB9"/>
    <w:pPr>
      <w:numPr>
        <w:numId w:val="7"/>
      </w:numPr>
    </w:pPr>
  </w:style>
  <w:style w:type="paragraph" w:customStyle="1" w:styleId="ListCheck">
    <w:name w:val="ListCheck"/>
    <w:rsid w:val="00346FB9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346FB9"/>
    <w:pPr>
      <w:numPr>
        <w:numId w:val="9"/>
      </w:numPr>
    </w:pPr>
  </w:style>
  <w:style w:type="paragraph" w:customStyle="1" w:styleId="ListHead">
    <w:name w:val="ListHead"/>
    <w:rsid w:val="00346FB9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346FB9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346FB9"/>
    <w:pPr>
      <w:ind w:left="2520"/>
    </w:pPr>
  </w:style>
  <w:style w:type="paragraph" w:customStyle="1" w:styleId="ListNumberedSub2">
    <w:name w:val="ListNumberedSub2"/>
    <w:basedOn w:val="ListNumberedSub"/>
    <w:rsid w:val="00346FB9"/>
    <w:pPr>
      <w:ind w:left="3240"/>
    </w:pPr>
  </w:style>
  <w:style w:type="paragraph" w:customStyle="1" w:styleId="ListNumberedSub3">
    <w:name w:val="ListNumberedSub3"/>
    <w:rsid w:val="00346FB9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346FB9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346FB9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346FB9"/>
    <w:pPr>
      <w:ind w:left="3240"/>
    </w:pPr>
  </w:style>
  <w:style w:type="paragraph" w:customStyle="1" w:styleId="ListUnmarked">
    <w:name w:val="ListUnmarked"/>
    <w:qFormat/>
    <w:rsid w:val="00346FB9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346FB9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346FB9"/>
    <w:pPr>
      <w:ind w:left="2880"/>
    </w:pPr>
  </w:style>
  <w:style w:type="paragraph" w:customStyle="1" w:styleId="ListWhere">
    <w:name w:val="ListWhere"/>
    <w:rsid w:val="00346FB9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346FB9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346FB9"/>
    <w:rPr>
      <w:rFonts w:ascii="Wingdings" w:hAnsi="Wingdings"/>
    </w:rPr>
  </w:style>
  <w:style w:type="paragraph" w:customStyle="1" w:styleId="OnlineReference">
    <w:name w:val="OnlineReference"/>
    <w:qFormat/>
    <w:rsid w:val="00346FB9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346FB9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346FB9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346FB9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346FB9"/>
  </w:style>
  <w:style w:type="paragraph" w:customStyle="1" w:styleId="PartIntroductionPara">
    <w:name w:val="PartIntroductionPara"/>
    <w:rsid w:val="00346FB9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346FB9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346FB9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346FB9"/>
    <w:pPr>
      <w:spacing w:before="0"/>
      <w:contextualSpacing w:val="0"/>
    </w:pPr>
  </w:style>
  <w:style w:type="paragraph" w:customStyle="1" w:styleId="PoetrySource">
    <w:name w:val="PoetrySource"/>
    <w:rsid w:val="00346FB9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346FB9"/>
    <w:rPr>
      <w:b/>
      <w:sz w:val="24"/>
    </w:rPr>
  </w:style>
  <w:style w:type="paragraph" w:customStyle="1" w:styleId="PrefaceTitle">
    <w:name w:val="PrefaceTitle"/>
    <w:next w:val="Para"/>
    <w:rsid w:val="00346FB9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346FB9"/>
  </w:style>
  <w:style w:type="character" w:customStyle="1" w:styleId="QueryInline">
    <w:name w:val="QueryInline"/>
    <w:rsid w:val="00346FB9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346FB9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346FB9"/>
  </w:style>
  <w:style w:type="paragraph" w:customStyle="1" w:styleId="QuestionsHead">
    <w:name w:val="QuestionsHead"/>
    <w:basedOn w:val="BibliographyHead"/>
    <w:next w:val="Para"/>
    <w:rsid w:val="00346FB9"/>
  </w:style>
  <w:style w:type="paragraph" w:customStyle="1" w:styleId="QuoteSource">
    <w:name w:val="QuoteSource"/>
    <w:basedOn w:val="Normal"/>
    <w:rsid w:val="00346FB9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346FB9"/>
    <w:rPr>
      <w:i w:val="0"/>
      <w:sz w:val="24"/>
    </w:rPr>
  </w:style>
  <w:style w:type="paragraph" w:customStyle="1" w:styleId="RecipeFootnote">
    <w:name w:val="RecipeFootnote"/>
    <w:basedOn w:val="Normal"/>
    <w:rsid w:val="00346FB9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346FB9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346FB9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346FB9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346FB9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346FB9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346FB9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346FB9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346FB9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346FB9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346FB9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346FB9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346FB9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346FB9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346FB9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346FB9"/>
    <w:rPr>
      <w:i w:val="0"/>
      <w:sz w:val="24"/>
      <w:u w:val="single"/>
    </w:rPr>
  </w:style>
  <w:style w:type="paragraph" w:customStyle="1" w:styleId="RecipeVariationHead">
    <w:name w:val="RecipeVariationHead"/>
    <w:rsid w:val="00346FB9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346FB9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346FB9"/>
    <w:rPr>
      <w:i w:val="0"/>
      <w:sz w:val="24"/>
      <w:u w:val="single"/>
    </w:rPr>
  </w:style>
  <w:style w:type="paragraph" w:customStyle="1" w:styleId="RecipeYield">
    <w:name w:val="RecipeYield"/>
    <w:rsid w:val="00346FB9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346FB9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346FB9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346FB9"/>
  </w:style>
  <w:style w:type="paragraph" w:customStyle="1" w:styleId="ReferenceTitle">
    <w:name w:val="ReferenceTitle"/>
    <w:basedOn w:val="MatterTitle"/>
    <w:next w:val="Reference"/>
    <w:rsid w:val="00346FB9"/>
  </w:style>
  <w:style w:type="paragraph" w:customStyle="1" w:styleId="ReviewHead">
    <w:name w:val="ReviewHead"/>
    <w:basedOn w:val="BibliographyHead"/>
    <w:next w:val="Para"/>
    <w:rsid w:val="00346FB9"/>
  </w:style>
  <w:style w:type="paragraph" w:customStyle="1" w:styleId="RunInHead">
    <w:name w:val="RunInHead"/>
    <w:next w:val="Normal"/>
    <w:rsid w:val="00346FB9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346FB9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346FB9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346FB9"/>
    <w:pPr>
      <w:ind w:left="2160"/>
    </w:pPr>
  </w:style>
  <w:style w:type="paragraph" w:styleId="Salutation">
    <w:name w:val="Salutation"/>
    <w:next w:val="Normal"/>
    <w:rsid w:val="00346FB9"/>
    <w:rPr>
      <w:sz w:val="24"/>
    </w:rPr>
  </w:style>
  <w:style w:type="paragraph" w:customStyle="1" w:styleId="SectionTitle">
    <w:name w:val="SectionTitle"/>
    <w:basedOn w:val="ChapterTitle"/>
    <w:next w:val="ChapterTitle"/>
    <w:rsid w:val="00346FB9"/>
    <w:pPr>
      <w:pBdr>
        <w:bottom w:val="single" w:sz="4" w:space="1" w:color="auto"/>
      </w:pBdr>
    </w:pPr>
  </w:style>
  <w:style w:type="paragraph" w:customStyle="1" w:styleId="Series">
    <w:name w:val="Series"/>
    <w:rsid w:val="00346FB9"/>
    <w:pPr>
      <w:ind w:left="720"/>
    </w:pPr>
    <w:rPr>
      <w:sz w:val="24"/>
    </w:rPr>
  </w:style>
  <w:style w:type="paragraph" w:customStyle="1" w:styleId="SignatureLine">
    <w:name w:val="SignatureLine"/>
    <w:qFormat/>
    <w:rsid w:val="00346FB9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346FB9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346FB9"/>
    <w:rPr>
      <w:vertAlign w:val="subscript"/>
    </w:rPr>
  </w:style>
  <w:style w:type="paragraph" w:styleId="Subtitle">
    <w:name w:val="Subtitle"/>
    <w:basedOn w:val="Normal"/>
    <w:qFormat/>
    <w:rsid w:val="00346FB9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346FB9"/>
  </w:style>
  <w:style w:type="character" w:customStyle="1" w:styleId="Superscript">
    <w:name w:val="Superscript"/>
    <w:rsid w:val="00346FB9"/>
    <w:rPr>
      <w:vertAlign w:val="superscript"/>
    </w:rPr>
  </w:style>
  <w:style w:type="paragraph" w:customStyle="1" w:styleId="SupplementInstruction">
    <w:name w:val="SupplementInstruction"/>
    <w:rsid w:val="00346FB9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346FB9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346FB9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346FB9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346FB9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346FB9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346FB9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346FB9"/>
    <w:pPr>
      <w:ind w:left="360"/>
    </w:pPr>
  </w:style>
  <w:style w:type="paragraph" w:customStyle="1" w:styleId="TabularHead">
    <w:name w:val="TabularHead"/>
    <w:qFormat/>
    <w:rsid w:val="00346FB9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346FB9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346FB9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346FB9"/>
    <w:rPr>
      <w:b/>
    </w:rPr>
  </w:style>
  <w:style w:type="character" w:customStyle="1" w:styleId="UserInputVariable">
    <w:name w:val="UserInputVariable"/>
    <w:rsid w:val="00346FB9"/>
    <w:rPr>
      <w:b/>
      <w:i/>
    </w:rPr>
  </w:style>
  <w:style w:type="character" w:customStyle="1" w:styleId="Variable">
    <w:name w:val="Variable"/>
    <w:rsid w:val="00346FB9"/>
    <w:rPr>
      <w:i/>
    </w:rPr>
  </w:style>
  <w:style w:type="character" w:customStyle="1" w:styleId="WileyBold">
    <w:name w:val="WileyBold"/>
    <w:rsid w:val="00346FB9"/>
    <w:rPr>
      <w:b/>
    </w:rPr>
  </w:style>
  <w:style w:type="character" w:customStyle="1" w:styleId="WileyBoldItalic">
    <w:name w:val="WileyBoldItalic"/>
    <w:rsid w:val="00346FB9"/>
    <w:rPr>
      <w:b/>
      <w:i/>
    </w:rPr>
  </w:style>
  <w:style w:type="character" w:customStyle="1" w:styleId="WileyItalic">
    <w:name w:val="WileyItalic"/>
    <w:rsid w:val="00346FB9"/>
    <w:rPr>
      <w:i/>
    </w:rPr>
  </w:style>
  <w:style w:type="character" w:customStyle="1" w:styleId="WileySymbol">
    <w:name w:val="WileySymbol"/>
    <w:rsid w:val="00346FB9"/>
    <w:rPr>
      <w:rFonts w:ascii="Symbol" w:hAnsi="Symbol"/>
    </w:rPr>
  </w:style>
  <w:style w:type="character" w:customStyle="1" w:styleId="wileyTemp">
    <w:name w:val="wileyTemp"/>
    <w:rsid w:val="00346FB9"/>
  </w:style>
  <w:style w:type="paragraph" w:customStyle="1" w:styleId="wsBlockA">
    <w:name w:val="wsBlockA"/>
    <w:basedOn w:val="Normal"/>
    <w:qFormat/>
    <w:rsid w:val="00346FB9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346FB9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346FB9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346FB9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346FB9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346FB9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346FB9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346FB9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346FB9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346FB9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346FB9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346FB9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346FB9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346FB9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346FB9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346FB9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346FB9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346FB9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346FB9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346FB9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346FB9"/>
    <w:rPr>
      <w:sz w:val="16"/>
      <w:szCs w:val="16"/>
    </w:rPr>
  </w:style>
  <w:style w:type="paragraph" w:styleId="CommentText">
    <w:name w:val="annotation text"/>
    <w:basedOn w:val="Normal"/>
    <w:semiHidden/>
    <w:rsid w:val="00346FB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46FB9"/>
    <w:rPr>
      <w:b/>
      <w:bCs/>
    </w:rPr>
  </w:style>
  <w:style w:type="character" w:styleId="FollowedHyperlink">
    <w:name w:val="FollowedHyperlink"/>
    <w:rsid w:val="00346FB9"/>
    <w:rPr>
      <w:color w:val="800080"/>
      <w:u w:val="single"/>
    </w:rPr>
  </w:style>
  <w:style w:type="character" w:styleId="HTMLAcronym">
    <w:name w:val="HTML Acronym"/>
    <w:basedOn w:val="DefaultParagraphFont"/>
    <w:rsid w:val="00346FB9"/>
  </w:style>
  <w:style w:type="character" w:styleId="HTMLCite">
    <w:name w:val="HTML Cite"/>
    <w:rsid w:val="00346FB9"/>
    <w:rPr>
      <w:i/>
      <w:iCs/>
    </w:rPr>
  </w:style>
  <w:style w:type="character" w:styleId="HTMLCode">
    <w:name w:val="HTML Code"/>
    <w:rsid w:val="00346FB9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346FB9"/>
    <w:rPr>
      <w:i/>
      <w:iCs/>
    </w:rPr>
  </w:style>
  <w:style w:type="character" w:styleId="HTMLKeyboard">
    <w:name w:val="HTML Keyboard"/>
    <w:rsid w:val="00346FB9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346FB9"/>
    <w:rPr>
      <w:rFonts w:ascii="Courier New" w:hAnsi="Courier New" w:cs="Courier New"/>
    </w:rPr>
  </w:style>
  <w:style w:type="character" w:styleId="HTMLTypewriter">
    <w:name w:val="HTML Typewriter"/>
    <w:rsid w:val="00346FB9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346FB9"/>
    <w:rPr>
      <w:i/>
      <w:iCs/>
    </w:rPr>
  </w:style>
  <w:style w:type="character" w:styleId="Hyperlink">
    <w:name w:val="Hyperlink"/>
    <w:rsid w:val="00346FB9"/>
    <w:rPr>
      <w:color w:val="0000FF"/>
      <w:u w:val="single"/>
    </w:rPr>
  </w:style>
  <w:style w:type="character" w:styleId="LineNumber">
    <w:name w:val="line number"/>
    <w:basedOn w:val="DefaultParagraphFont"/>
    <w:rsid w:val="00346FB9"/>
  </w:style>
  <w:style w:type="character" w:styleId="PageNumber">
    <w:name w:val="page number"/>
    <w:basedOn w:val="DefaultParagraphFont"/>
    <w:rsid w:val="00346FB9"/>
  </w:style>
  <w:style w:type="character" w:styleId="Strong">
    <w:name w:val="Strong"/>
    <w:qFormat/>
    <w:rsid w:val="00346FB9"/>
    <w:rPr>
      <w:b/>
      <w:bCs/>
    </w:rPr>
  </w:style>
  <w:style w:type="paragraph" w:customStyle="1" w:styleId="RecipeTool">
    <w:name w:val="RecipeTool"/>
    <w:qFormat/>
    <w:rsid w:val="00346FB9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346FB9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346FB9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346FB9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346FB9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346FB9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346FB9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346FB9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346FB9"/>
    <w:pPr>
      <w:ind w:firstLine="0"/>
    </w:pPr>
  </w:style>
  <w:style w:type="paragraph" w:customStyle="1" w:styleId="ParaListUnmarked">
    <w:name w:val="ParaListUnmarked"/>
    <w:qFormat/>
    <w:rsid w:val="00346FB9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346FB9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346FB9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346FB9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346FB9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346FB9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346FB9"/>
    <w:rPr>
      <w:i/>
    </w:rPr>
  </w:style>
  <w:style w:type="character" w:customStyle="1" w:styleId="KeyTermDefinition">
    <w:name w:val="KeyTermDefinition"/>
    <w:uiPriority w:val="1"/>
    <w:rsid w:val="00346FB9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346FB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6FB9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346FB9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346FB9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346FB9"/>
    <w:pPr>
      <w:ind w:left="2880" w:firstLine="0"/>
    </w:pPr>
  </w:style>
  <w:style w:type="character" w:customStyle="1" w:styleId="DigitalOnlyText">
    <w:name w:val="DigitalOnlyText"/>
    <w:uiPriority w:val="1"/>
    <w:rsid w:val="00346FB9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346FB9"/>
    <w:rPr>
      <w:bdr w:val="single" w:sz="2" w:space="0" w:color="FF0000"/>
    </w:rPr>
  </w:style>
  <w:style w:type="paragraph" w:customStyle="1" w:styleId="TableListBulleted">
    <w:name w:val="TableListBulleted"/>
    <w:qFormat/>
    <w:rsid w:val="00346FB9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346FB9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346FB9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346FB9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346FB9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346FB9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346FB9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346FB9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346FB9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346FB9"/>
    <w:pPr>
      <w:shd w:val="pct20" w:color="auto" w:fill="auto"/>
    </w:pPr>
  </w:style>
  <w:style w:type="paragraph" w:customStyle="1" w:styleId="FeatureRecipeTool">
    <w:name w:val="FeatureRecipeTool"/>
    <w:basedOn w:val="RecipeTool"/>
    <w:rsid w:val="00346FB9"/>
    <w:pPr>
      <w:shd w:val="pct20" w:color="auto" w:fill="auto"/>
    </w:pPr>
  </w:style>
  <w:style w:type="paragraph" w:customStyle="1" w:styleId="FeatureRecipeIntro">
    <w:name w:val="FeatureRecipeIntro"/>
    <w:basedOn w:val="RecipeIntro"/>
    <w:rsid w:val="00346FB9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346FB9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346FB9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346FB9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346FB9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346FB9"/>
    <w:pPr>
      <w:shd w:val="pct20" w:color="auto" w:fill="FFFFFF"/>
    </w:pPr>
  </w:style>
  <w:style w:type="paragraph" w:customStyle="1" w:styleId="FeatureRecipeTime">
    <w:name w:val="FeatureRecipeTime"/>
    <w:basedOn w:val="RecipeTime"/>
    <w:rsid w:val="00346FB9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346FB9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346FB9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346FB9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346FB9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346FB9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346FB9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346FB9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346FB9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346FB9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346FB9"/>
    <w:pPr>
      <w:shd w:val="pct20" w:color="auto" w:fill="auto"/>
    </w:pPr>
  </w:style>
  <w:style w:type="paragraph" w:customStyle="1" w:styleId="CopyrightLine">
    <w:name w:val="CopyrightLine"/>
    <w:qFormat/>
    <w:rsid w:val="00346FB9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346FB9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346FB9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346FB9"/>
  </w:style>
  <w:style w:type="paragraph" w:styleId="TOC2">
    <w:name w:val="toc 2"/>
    <w:basedOn w:val="Normal"/>
    <w:next w:val="Normal"/>
    <w:autoRedefine/>
    <w:semiHidden/>
    <w:rsid w:val="00346FB9"/>
    <w:pPr>
      <w:ind w:left="240"/>
    </w:pPr>
  </w:style>
  <w:style w:type="paragraph" w:styleId="TOC3">
    <w:name w:val="toc 3"/>
    <w:basedOn w:val="Normal"/>
    <w:next w:val="Normal"/>
    <w:autoRedefine/>
    <w:semiHidden/>
    <w:rsid w:val="00346FB9"/>
    <w:pPr>
      <w:ind w:left="480"/>
    </w:pPr>
  </w:style>
  <w:style w:type="character" w:customStyle="1" w:styleId="FigureSourceChar">
    <w:name w:val="FigureSource Char"/>
    <w:link w:val="FigureSource"/>
    <w:rsid w:val="00346FB9"/>
    <w:rPr>
      <w:rFonts w:ascii="Arial" w:hAnsi="Arial"/>
      <w:sz w:val="22"/>
    </w:rPr>
  </w:style>
  <w:style w:type="numbering" w:styleId="111111">
    <w:name w:val="Outline List 2"/>
    <w:basedOn w:val="NoList"/>
    <w:rsid w:val="00346FB9"/>
    <w:pPr>
      <w:numPr>
        <w:numId w:val="17"/>
      </w:numPr>
    </w:pPr>
  </w:style>
  <w:style w:type="numbering" w:styleId="1ai">
    <w:name w:val="Outline List 1"/>
    <w:basedOn w:val="NoList"/>
    <w:rsid w:val="00346FB9"/>
    <w:pPr>
      <w:numPr>
        <w:numId w:val="18"/>
      </w:numPr>
    </w:pPr>
  </w:style>
  <w:style w:type="numbering" w:styleId="ArticleSection">
    <w:name w:val="Outline List 3"/>
    <w:basedOn w:val="NoList"/>
    <w:rsid w:val="00346FB9"/>
    <w:pPr>
      <w:numPr>
        <w:numId w:val="19"/>
      </w:numPr>
    </w:pPr>
  </w:style>
  <w:style w:type="paragraph" w:styleId="BlockText">
    <w:name w:val="Block Text"/>
    <w:basedOn w:val="Normal"/>
    <w:rsid w:val="00346FB9"/>
    <w:pPr>
      <w:spacing w:after="120"/>
      <w:ind w:left="1440" w:right="1440"/>
    </w:pPr>
  </w:style>
  <w:style w:type="paragraph" w:styleId="BodyText">
    <w:name w:val="Body Text"/>
    <w:basedOn w:val="Normal"/>
    <w:rsid w:val="00346FB9"/>
    <w:pPr>
      <w:spacing w:after="120"/>
    </w:pPr>
  </w:style>
  <w:style w:type="paragraph" w:styleId="BodyText2">
    <w:name w:val="Body Text 2"/>
    <w:basedOn w:val="Normal"/>
    <w:rsid w:val="00346FB9"/>
    <w:pPr>
      <w:spacing w:after="120" w:line="480" w:lineRule="auto"/>
    </w:pPr>
  </w:style>
  <w:style w:type="paragraph" w:styleId="BodyText3">
    <w:name w:val="Body Text 3"/>
    <w:basedOn w:val="Normal"/>
    <w:rsid w:val="00346FB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346FB9"/>
    <w:pPr>
      <w:ind w:firstLine="210"/>
    </w:pPr>
  </w:style>
  <w:style w:type="paragraph" w:styleId="BodyTextIndent">
    <w:name w:val="Body Text Indent"/>
    <w:basedOn w:val="Normal"/>
    <w:rsid w:val="00346FB9"/>
    <w:pPr>
      <w:spacing w:after="120"/>
      <w:ind w:left="360"/>
    </w:pPr>
  </w:style>
  <w:style w:type="paragraph" w:styleId="BodyTextFirstIndent2">
    <w:name w:val="Body Text First Indent 2"/>
    <w:basedOn w:val="BodyTextIndent"/>
    <w:rsid w:val="00346FB9"/>
    <w:pPr>
      <w:ind w:firstLine="210"/>
    </w:pPr>
  </w:style>
  <w:style w:type="paragraph" w:styleId="BodyTextIndent2">
    <w:name w:val="Body Text Indent 2"/>
    <w:basedOn w:val="Normal"/>
    <w:rsid w:val="00346FB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346FB9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346FB9"/>
    <w:rPr>
      <w:b/>
      <w:bCs/>
      <w:sz w:val="20"/>
      <w:szCs w:val="20"/>
    </w:rPr>
  </w:style>
  <w:style w:type="paragraph" w:styleId="Closing">
    <w:name w:val="Closing"/>
    <w:basedOn w:val="Normal"/>
    <w:rsid w:val="00346FB9"/>
    <w:pPr>
      <w:ind w:left="4320"/>
    </w:pPr>
  </w:style>
  <w:style w:type="paragraph" w:styleId="Date">
    <w:name w:val="Date"/>
    <w:basedOn w:val="Normal"/>
    <w:next w:val="Normal"/>
    <w:rsid w:val="00346FB9"/>
  </w:style>
  <w:style w:type="paragraph" w:styleId="DocumentMap">
    <w:name w:val="Document Map"/>
    <w:basedOn w:val="Normal"/>
    <w:semiHidden/>
    <w:rsid w:val="00346FB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346FB9"/>
  </w:style>
  <w:style w:type="character" w:styleId="EndnoteReference">
    <w:name w:val="endnote reference"/>
    <w:semiHidden/>
    <w:rsid w:val="00346FB9"/>
    <w:rPr>
      <w:vertAlign w:val="superscript"/>
    </w:rPr>
  </w:style>
  <w:style w:type="paragraph" w:styleId="EndnoteText">
    <w:name w:val="endnote text"/>
    <w:basedOn w:val="Normal"/>
    <w:semiHidden/>
    <w:rsid w:val="00346FB9"/>
    <w:rPr>
      <w:sz w:val="20"/>
      <w:szCs w:val="20"/>
    </w:rPr>
  </w:style>
  <w:style w:type="paragraph" w:styleId="EnvelopeAddress">
    <w:name w:val="envelope address"/>
    <w:basedOn w:val="Normal"/>
    <w:rsid w:val="00346FB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346FB9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346FB9"/>
    <w:rPr>
      <w:vertAlign w:val="superscript"/>
    </w:rPr>
  </w:style>
  <w:style w:type="paragraph" w:styleId="FootnoteText">
    <w:name w:val="footnote text"/>
    <w:basedOn w:val="Normal"/>
    <w:semiHidden/>
    <w:rsid w:val="00346FB9"/>
    <w:rPr>
      <w:sz w:val="20"/>
      <w:szCs w:val="20"/>
    </w:rPr>
  </w:style>
  <w:style w:type="paragraph" w:styleId="HTMLAddress">
    <w:name w:val="HTML Address"/>
    <w:basedOn w:val="Normal"/>
    <w:rsid w:val="00346FB9"/>
    <w:rPr>
      <w:i/>
      <w:iCs/>
    </w:rPr>
  </w:style>
  <w:style w:type="paragraph" w:styleId="HTMLPreformatted">
    <w:name w:val="HTML Preformatted"/>
    <w:basedOn w:val="Normal"/>
    <w:rsid w:val="00346FB9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346FB9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346FB9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346FB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346FB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346FB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346FB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346FB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346FB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346FB9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346FB9"/>
    <w:rPr>
      <w:rFonts w:ascii="Arial" w:hAnsi="Arial" w:cs="Arial"/>
      <w:b/>
      <w:bCs/>
    </w:rPr>
  </w:style>
  <w:style w:type="paragraph" w:styleId="List">
    <w:name w:val="List"/>
    <w:basedOn w:val="Normal"/>
    <w:rsid w:val="00346FB9"/>
    <w:pPr>
      <w:ind w:left="360" w:hanging="360"/>
    </w:pPr>
  </w:style>
  <w:style w:type="paragraph" w:styleId="List2">
    <w:name w:val="List 2"/>
    <w:basedOn w:val="Normal"/>
    <w:rsid w:val="00346FB9"/>
    <w:pPr>
      <w:ind w:left="720" w:hanging="360"/>
    </w:pPr>
  </w:style>
  <w:style w:type="paragraph" w:styleId="List3">
    <w:name w:val="List 3"/>
    <w:basedOn w:val="Normal"/>
    <w:rsid w:val="00346FB9"/>
    <w:pPr>
      <w:ind w:left="1080" w:hanging="360"/>
    </w:pPr>
  </w:style>
  <w:style w:type="paragraph" w:styleId="List4">
    <w:name w:val="List 4"/>
    <w:basedOn w:val="Normal"/>
    <w:rsid w:val="00346FB9"/>
    <w:pPr>
      <w:ind w:left="1440" w:hanging="360"/>
    </w:pPr>
  </w:style>
  <w:style w:type="paragraph" w:styleId="List5">
    <w:name w:val="List 5"/>
    <w:basedOn w:val="Normal"/>
    <w:rsid w:val="00346FB9"/>
    <w:pPr>
      <w:ind w:left="1800" w:hanging="360"/>
    </w:pPr>
  </w:style>
  <w:style w:type="paragraph" w:styleId="ListBullet2">
    <w:name w:val="List Bullet 2"/>
    <w:basedOn w:val="Normal"/>
    <w:rsid w:val="00346FB9"/>
    <w:pPr>
      <w:numPr>
        <w:numId w:val="20"/>
      </w:numPr>
    </w:pPr>
  </w:style>
  <w:style w:type="paragraph" w:styleId="ListBullet3">
    <w:name w:val="List Bullet 3"/>
    <w:basedOn w:val="Normal"/>
    <w:rsid w:val="00346FB9"/>
    <w:pPr>
      <w:numPr>
        <w:numId w:val="21"/>
      </w:numPr>
    </w:pPr>
  </w:style>
  <w:style w:type="paragraph" w:styleId="ListBullet4">
    <w:name w:val="List Bullet 4"/>
    <w:basedOn w:val="Normal"/>
    <w:rsid w:val="00346FB9"/>
    <w:pPr>
      <w:numPr>
        <w:numId w:val="22"/>
      </w:numPr>
    </w:pPr>
  </w:style>
  <w:style w:type="paragraph" w:styleId="ListBullet5">
    <w:name w:val="List Bullet 5"/>
    <w:basedOn w:val="Normal"/>
    <w:rsid w:val="00346FB9"/>
    <w:pPr>
      <w:numPr>
        <w:numId w:val="23"/>
      </w:numPr>
    </w:pPr>
  </w:style>
  <w:style w:type="paragraph" w:styleId="ListContinue">
    <w:name w:val="List Continue"/>
    <w:basedOn w:val="Normal"/>
    <w:rsid w:val="00346FB9"/>
    <w:pPr>
      <w:spacing w:after="120"/>
      <w:ind w:left="360"/>
    </w:pPr>
  </w:style>
  <w:style w:type="paragraph" w:styleId="ListContinue2">
    <w:name w:val="List Continue 2"/>
    <w:basedOn w:val="Normal"/>
    <w:rsid w:val="00346FB9"/>
    <w:pPr>
      <w:spacing w:after="120"/>
      <w:ind w:left="720"/>
    </w:pPr>
  </w:style>
  <w:style w:type="paragraph" w:styleId="ListContinue3">
    <w:name w:val="List Continue 3"/>
    <w:basedOn w:val="Normal"/>
    <w:rsid w:val="00346FB9"/>
    <w:pPr>
      <w:spacing w:after="120"/>
      <w:ind w:left="1080"/>
    </w:pPr>
  </w:style>
  <w:style w:type="paragraph" w:styleId="ListContinue4">
    <w:name w:val="List Continue 4"/>
    <w:basedOn w:val="Normal"/>
    <w:rsid w:val="00346FB9"/>
    <w:pPr>
      <w:spacing w:after="120"/>
      <w:ind w:left="1440"/>
    </w:pPr>
  </w:style>
  <w:style w:type="paragraph" w:styleId="ListContinue5">
    <w:name w:val="List Continue 5"/>
    <w:basedOn w:val="Normal"/>
    <w:rsid w:val="00346FB9"/>
    <w:pPr>
      <w:spacing w:after="120"/>
      <w:ind w:left="1800"/>
    </w:pPr>
  </w:style>
  <w:style w:type="paragraph" w:styleId="ListNumber">
    <w:name w:val="List Number"/>
    <w:basedOn w:val="Normal"/>
    <w:rsid w:val="00346FB9"/>
    <w:pPr>
      <w:numPr>
        <w:numId w:val="24"/>
      </w:numPr>
    </w:pPr>
  </w:style>
  <w:style w:type="paragraph" w:styleId="ListNumber2">
    <w:name w:val="List Number 2"/>
    <w:basedOn w:val="Normal"/>
    <w:rsid w:val="00346FB9"/>
    <w:pPr>
      <w:numPr>
        <w:numId w:val="25"/>
      </w:numPr>
    </w:pPr>
  </w:style>
  <w:style w:type="paragraph" w:styleId="ListNumber3">
    <w:name w:val="List Number 3"/>
    <w:basedOn w:val="Normal"/>
    <w:rsid w:val="00346FB9"/>
    <w:pPr>
      <w:numPr>
        <w:numId w:val="26"/>
      </w:numPr>
    </w:pPr>
  </w:style>
  <w:style w:type="paragraph" w:styleId="ListNumber4">
    <w:name w:val="List Number 4"/>
    <w:basedOn w:val="Normal"/>
    <w:rsid w:val="00346FB9"/>
    <w:pPr>
      <w:numPr>
        <w:numId w:val="27"/>
      </w:numPr>
    </w:pPr>
  </w:style>
  <w:style w:type="paragraph" w:styleId="ListNumber5">
    <w:name w:val="List Number 5"/>
    <w:basedOn w:val="Normal"/>
    <w:rsid w:val="00346FB9"/>
    <w:pPr>
      <w:numPr>
        <w:numId w:val="28"/>
      </w:numPr>
    </w:pPr>
  </w:style>
  <w:style w:type="paragraph" w:styleId="MacroText">
    <w:name w:val="macro"/>
    <w:semiHidden/>
    <w:rsid w:val="00346F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346F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346FB9"/>
  </w:style>
  <w:style w:type="paragraph" w:styleId="NormalIndent">
    <w:name w:val="Normal Indent"/>
    <w:basedOn w:val="Normal"/>
    <w:rsid w:val="00346FB9"/>
    <w:pPr>
      <w:ind w:left="720"/>
    </w:pPr>
  </w:style>
  <w:style w:type="paragraph" w:styleId="NoteHeading">
    <w:name w:val="Note Heading"/>
    <w:basedOn w:val="Normal"/>
    <w:next w:val="Normal"/>
    <w:rsid w:val="00346FB9"/>
  </w:style>
  <w:style w:type="paragraph" w:styleId="PlainText">
    <w:name w:val="Plain Text"/>
    <w:basedOn w:val="Normal"/>
    <w:rsid w:val="00346FB9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346FB9"/>
    <w:pPr>
      <w:ind w:left="4320"/>
    </w:pPr>
  </w:style>
  <w:style w:type="table" w:styleId="Table3Deffects1">
    <w:name w:val="Table 3D effects 1"/>
    <w:basedOn w:val="TableNormal"/>
    <w:rsid w:val="00346FB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346FB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346FB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346FB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346FB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346FB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346FB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346FB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346FB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346FB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346FB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346FB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346FB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346FB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346FB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346FB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346FB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346F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346FB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346FB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346FB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346FB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346FB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346FB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346FB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346FB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346FB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346FB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346FB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346FB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346FB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346FB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346FB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346FB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346FB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346FB9"/>
  </w:style>
  <w:style w:type="table" w:styleId="TableProfessional">
    <w:name w:val="Table Professional"/>
    <w:basedOn w:val="TableNormal"/>
    <w:rsid w:val="00346FB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346FB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346FB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346FB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346FB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346FB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346F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346FB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346FB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346FB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346FB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346FB9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346FB9"/>
    <w:pPr>
      <w:ind w:left="720"/>
    </w:pPr>
  </w:style>
  <w:style w:type="paragraph" w:styleId="TOC7">
    <w:name w:val="toc 7"/>
    <w:basedOn w:val="Normal"/>
    <w:next w:val="Normal"/>
    <w:autoRedefine/>
    <w:semiHidden/>
    <w:rsid w:val="00346FB9"/>
    <w:pPr>
      <w:ind w:left="1440"/>
    </w:pPr>
  </w:style>
  <w:style w:type="paragraph" w:styleId="TOC8">
    <w:name w:val="toc 8"/>
    <w:basedOn w:val="Normal"/>
    <w:next w:val="Normal"/>
    <w:autoRedefine/>
    <w:semiHidden/>
    <w:rsid w:val="00346FB9"/>
    <w:pPr>
      <w:ind w:left="1680"/>
    </w:pPr>
  </w:style>
  <w:style w:type="paragraph" w:styleId="TOC9">
    <w:name w:val="toc 9"/>
    <w:basedOn w:val="Normal"/>
    <w:next w:val="Normal"/>
    <w:autoRedefine/>
    <w:semiHidden/>
    <w:rsid w:val="00346FB9"/>
    <w:pPr>
      <w:ind w:left="1920"/>
    </w:pPr>
  </w:style>
  <w:style w:type="character" w:customStyle="1" w:styleId="DigitalLinkAnchorCode">
    <w:name w:val="DigitalLinkAnchorCode"/>
    <w:uiPriority w:val="1"/>
    <w:rsid w:val="00346FB9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346FB9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346FB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6FB9"/>
    <w:rPr>
      <w:sz w:val="24"/>
      <w:szCs w:val="24"/>
    </w:rPr>
  </w:style>
  <w:style w:type="paragraph" w:styleId="Heading1">
    <w:name w:val="heading 1"/>
    <w:next w:val="Normal"/>
    <w:qFormat/>
    <w:rsid w:val="00346FB9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346FB9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346FB9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346FB9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346FB9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346FB9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346FB9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346FB9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346FB9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  <w:rsid w:val="00346FB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346FB9"/>
  </w:style>
  <w:style w:type="paragraph" w:customStyle="1" w:styleId="Para">
    <w:name w:val="Para"/>
    <w:qFormat/>
    <w:rsid w:val="00346FB9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346FB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346FB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346FB9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346FB9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346FB9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346FB9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346FB9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346FB9"/>
    <w:pPr>
      <w:ind w:left="2880"/>
    </w:pPr>
  </w:style>
  <w:style w:type="paragraph" w:customStyle="1" w:styleId="Answer">
    <w:name w:val="Answer"/>
    <w:basedOn w:val="Option"/>
    <w:next w:val="Normal"/>
    <w:rsid w:val="00346FB9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346FB9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346FB9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346FB9"/>
    <w:pPr>
      <w:spacing w:before="120" w:after="120"/>
    </w:pPr>
  </w:style>
  <w:style w:type="paragraph" w:customStyle="1" w:styleId="AuthorBio">
    <w:name w:val="AuthorBio"/>
    <w:rsid w:val="00346FB9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346FB9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346FB9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346FB9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346FB9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346FB9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346FB9"/>
    <w:rPr>
      <w:b/>
      <w:i/>
    </w:rPr>
  </w:style>
  <w:style w:type="character" w:styleId="BookTitle">
    <w:name w:val="Book Title"/>
    <w:qFormat/>
    <w:rsid w:val="00346FB9"/>
    <w:rPr>
      <w:b/>
      <w:bCs/>
      <w:smallCaps/>
      <w:spacing w:val="5"/>
    </w:rPr>
  </w:style>
  <w:style w:type="paragraph" w:customStyle="1" w:styleId="BookAuthor">
    <w:name w:val="BookAuthor"/>
    <w:basedOn w:val="Normal"/>
    <w:rsid w:val="00346FB9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346FB9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346FB9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346FB9"/>
    <w:pPr>
      <w:ind w:left="4320"/>
    </w:pPr>
    <w:rPr>
      <w:snapToGrid w:val="0"/>
    </w:rPr>
  </w:style>
  <w:style w:type="paragraph" w:customStyle="1" w:styleId="BookReviewItem">
    <w:name w:val="BookReviewItem"/>
    <w:rsid w:val="00346FB9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346FB9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346FB9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346FB9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346FB9"/>
    <w:rPr>
      <w:sz w:val="44"/>
    </w:rPr>
  </w:style>
  <w:style w:type="paragraph" w:customStyle="1" w:styleId="ChapterAuthor">
    <w:name w:val="ChapterAuthor"/>
    <w:basedOn w:val="ChapterSubtitle"/>
    <w:next w:val="Normal"/>
    <w:rsid w:val="00346FB9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346FB9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346FB9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346FB9"/>
    <w:pPr>
      <w:spacing w:before="120" w:after="120"/>
      <w:ind w:left="0" w:firstLine="0"/>
    </w:pPr>
  </w:style>
  <w:style w:type="paragraph" w:customStyle="1" w:styleId="Objective">
    <w:name w:val="Objective"/>
    <w:rsid w:val="00346FB9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346FB9"/>
    <w:rPr>
      <w:i w:val="0"/>
    </w:rPr>
  </w:style>
  <w:style w:type="paragraph" w:customStyle="1" w:styleId="ChapterFeaturingList">
    <w:name w:val="ChapterFeaturingList"/>
    <w:basedOn w:val="ChapterObjective"/>
    <w:rsid w:val="00346FB9"/>
    <w:rPr>
      <w:b w:val="0"/>
      <w:sz w:val="26"/>
      <w:u w:val="none"/>
    </w:rPr>
  </w:style>
  <w:style w:type="paragraph" w:customStyle="1" w:styleId="ChapterFeaturingListSub">
    <w:name w:val="ChapterFeaturingListSub"/>
    <w:rsid w:val="00346FB9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346FB9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346FB9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346FB9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346FB9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346FB9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346FB9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346FB9"/>
    <w:pPr>
      <w:keepNext w:val="0"/>
    </w:pPr>
    <w:rPr>
      <w:i w:val="0"/>
    </w:rPr>
  </w:style>
  <w:style w:type="paragraph" w:customStyle="1" w:styleId="Code80">
    <w:name w:val="Code80"/>
    <w:rsid w:val="00346FB9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346FB9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346FB9"/>
    <w:rPr>
      <w:rFonts w:cs="Arial"/>
      <w:color w:val="0000FF"/>
    </w:rPr>
  </w:style>
  <w:style w:type="character" w:customStyle="1" w:styleId="CodeColorBlue2">
    <w:name w:val="CodeColorBlue2"/>
    <w:rsid w:val="00346FB9"/>
    <w:rPr>
      <w:rFonts w:cs="Arial"/>
      <w:color w:val="0000A5"/>
    </w:rPr>
  </w:style>
  <w:style w:type="character" w:customStyle="1" w:styleId="CodeColorBlue3">
    <w:name w:val="CodeColorBlue3"/>
    <w:rsid w:val="00346FB9"/>
    <w:rPr>
      <w:rFonts w:cs="Arial"/>
      <w:color w:val="6464B9"/>
    </w:rPr>
  </w:style>
  <w:style w:type="character" w:customStyle="1" w:styleId="CodeColorBluegreen">
    <w:name w:val="CodeColorBluegreen"/>
    <w:rsid w:val="00346FB9"/>
    <w:rPr>
      <w:rFonts w:cs="Arial"/>
      <w:color w:val="2B91AF"/>
    </w:rPr>
  </w:style>
  <w:style w:type="character" w:customStyle="1" w:styleId="CodeColorBrown">
    <w:name w:val="CodeColorBrown"/>
    <w:rsid w:val="00346FB9"/>
    <w:rPr>
      <w:rFonts w:cs="Arial"/>
      <w:color w:val="A31515"/>
    </w:rPr>
  </w:style>
  <w:style w:type="character" w:customStyle="1" w:styleId="CodeColorDkBlue">
    <w:name w:val="CodeColorDkBlue"/>
    <w:rsid w:val="00346FB9"/>
    <w:rPr>
      <w:rFonts w:cs="Times New Roman"/>
      <w:color w:val="000080"/>
      <w:szCs w:val="22"/>
    </w:rPr>
  </w:style>
  <w:style w:type="character" w:customStyle="1" w:styleId="CodeColorGreen">
    <w:name w:val="CodeColorGreen"/>
    <w:rsid w:val="00346FB9"/>
    <w:rPr>
      <w:rFonts w:cs="Arial"/>
      <w:color w:val="008000"/>
    </w:rPr>
  </w:style>
  <w:style w:type="character" w:customStyle="1" w:styleId="CodeColorGreen2">
    <w:name w:val="CodeColorGreen2"/>
    <w:rsid w:val="00346FB9"/>
    <w:rPr>
      <w:rFonts w:cs="Arial"/>
      <w:color w:val="629755"/>
    </w:rPr>
  </w:style>
  <w:style w:type="character" w:customStyle="1" w:styleId="CodeColorGrey30">
    <w:name w:val="CodeColorGrey30"/>
    <w:rsid w:val="00346FB9"/>
    <w:rPr>
      <w:rFonts w:cs="Arial"/>
      <w:color w:val="808080"/>
    </w:rPr>
  </w:style>
  <w:style w:type="character" w:customStyle="1" w:styleId="CodeColorGrey55">
    <w:name w:val="CodeColorGrey55"/>
    <w:rsid w:val="00346FB9"/>
    <w:rPr>
      <w:rFonts w:cs="Arial"/>
      <w:color w:val="C0C0C0"/>
    </w:rPr>
  </w:style>
  <w:style w:type="character" w:customStyle="1" w:styleId="CodeColorGrey80">
    <w:name w:val="CodeColorGrey80"/>
    <w:rsid w:val="00346FB9"/>
    <w:rPr>
      <w:rFonts w:cs="Arial"/>
      <w:color w:val="555555"/>
    </w:rPr>
  </w:style>
  <w:style w:type="character" w:customStyle="1" w:styleId="CodeColorHotPink">
    <w:name w:val="CodeColorHotPink"/>
    <w:rsid w:val="00346FB9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346FB9"/>
    <w:rPr>
      <w:rFonts w:cs="Arial"/>
      <w:color w:val="A31515"/>
    </w:rPr>
  </w:style>
  <w:style w:type="character" w:customStyle="1" w:styleId="CodeColorOrange">
    <w:name w:val="CodeColorOrange"/>
    <w:rsid w:val="00346FB9"/>
    <w:rPr>
      <w:rFonts w:cs="Arial"/>
      <w:color w:val="B96464"/>
    </w:rPr>
  </w:style>
  <w:style w:type="character" w:customStyle="1" w:styleId="CodeColorPeach">
    <w:name w:val="CodeColorPeach"/>
    <w:rsid w:val="00346FB9"/>
    <w:rPr>
      <w:rFonts w:cs="Arial"/>
      <w:color w:val="FFDBA3"/>
    </w:rPr>
  </w:style>
  <w:style w:type="character" w:customStyle="1" w:styleId="CodeColorPurple">
    <w:name w:val="CodeColorPurple"/>
    <w:rsid w:val="00346FB9"/>
    <w:rPr>
      <w:rFonts w:cs="Arial"/>
      <w:color w:val="951795"/>
    </w:rPr>
  </w:style>
  <w:style w:type="character" w:customStyle="1" w:styleId="CodeColorPurple2">
    <w:name w:val="CodeColorPurple2"/>
    <w:rsid w:val="00346FB9"/>
    <w:rPr>
      <w:rFonts w:cs="Arial"/>
      <w:color w:val="800080"/>
    </w:rPr>
  </w:style>
  <w:style w:type="character" w:customStyle="1" w:styleId="CodeColorRed">
    <w:name w:val="CodeColorRed"/>
    <w:rsid w:val="00346FB9"/>
    <w:rPr>
      <w:rFonts w:cs="Arial"/>
      <w:color w:val="FF0000"/>
    </w:rPr>
  </w:style>
  <w:style w:type="character" w:customStyle="1" w:styleId="CodeColorRed2">
    <w:name w:val="CodeColorRed2"/>
    <w:rsid w:val="00346FB9"/>
    <w:rPr>
      <w:rFonts w:cs="Arial"/>
      <w:color w:val="800000"/>
    </w:rPr>
  </w:style>
  <w:style w:type="character" w:customStyle="1" w:styleId="CodeColorRed3">
    <w:name w:val="CodeColorRed3"/>
    <w:rsid w:val="00346FB9"/>
    <w:rPr>
      <w:rFonts w:cs="Arial"/>
      <w:color w:val="A31515"/>
    </w:rPr>
  </w:style>
  <w:style w:type="character" w:customStyle="1" w:styleId="CodeColorTealBlue">
    <w:name w:val="CodeColorTealBlue"/>
    <w:rsid w:val="00346FB9"/>
    <w:rPr>
      <w:rFonts w:cs="Times New Roman"/>
      <w:color w:val="008080"/>
      <w:szCs w:val="22"/>
    </w:rPr>
  </w:style>
  <w:style w:type="character" w:customStyle="1" w:styleId="CodeColorWhite">
    <w:name w:val="CodeColorWhite"/>
    <w:rsid w:val="00346FB9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346FB9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346FB9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346FB9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346FB9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346FB9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346FB9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346FB9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346FB9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346FB9"/>
    <w:pPr>
      <w:ind w:left="720"/>
    </w:pPr>
  </w:style>
  <w:style w:type="paragraph" w:customStyle="1" w:styleId="CodeSnippet">
    <w:name w:val="CodeSnippet"/>
    <w:rsid w:val="00346FB9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346FB9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346FB9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346FB9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346FB9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346FB9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346FB9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346FB9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346FB9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346FB9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346FB9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346FB9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346FB9"/>
    <w:rPr>
      <w:i/>
    </w:rPr>
  </w:style>
  <w:style w:type="paragraph" w:customStyle="1" w:styleId="CustomChapterOpener">
    <w:name w:val="CustomChapterOpener"/>
    <w:basedOn w:val="Normal"/>
    <w:next w:val="Para"/>
    <w:rsid w:val="00346FB9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346FB9"/>
    <w:rPr>
      <w:b/>
      <w:i/>
    </w:rPr>
  </w:style>
  <w:style w:type="paragraph" w:customStyle="1" w:styleId="ParaContinued">
    <w:name w:val="ParaContinued"/>
    <w:basedOn w:val="Normal"/>
    <w:next w:val="Para"/>
    <w:rsid w:val="00346FB9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346FB9"/>
    <w:rPr>
      <w:b/>
    </w:rPr>
  </w:style>
  <w:style w:type="paragraph" w:customStyle="1" w:styleId="CustomList">
    <w:name w:val="CustomList"/>
    <w:basedOn w:val="Normal"/>
    <w:rsid w:val="00346FB9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346FB9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346FB9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346FB9"/>
    <w:rPr>
      <w:i/>
    </w:rPr>
  </w:style>
  <w:style w:type="paragraph" w:customStyle="1" w:styleId="Dialog">
    <w:name w:val="Dialog"/>
    <w:rsid w:val="00346FB9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346FB9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346FB9"/>
  </w:style>
  <w:style w:type="paragraph" w:customStyle="1" w:styleId="DOI">
    <w:name w:val="DOI"/>
    <w:rsid w:val="00346FB9"/>
    <w:rPr>
      <w:rFonts w:ascii="Courier New" w:hAnsi="Courier New"/>
      <w:snapToGrid w:val="0"/>
    </w:rPr>
  </w:style>
  <w:style w:type="character" w:styleId="Emphasis">
    <w:name w:val="Emphasis"/>
    <w:qFormat/>
    <w:rsid w:val="00346FB9"/>
    <w:rPr>
      <w:i/>
      <w:iCs/>
    </w:rPr>
  </w:style>
  <w:style w:type="paragraph" w:customStyle="1" w:styleId="EndnoteEntry">
    <w:name w:val="EndnoteEntry"/>
    <w:rsid w:val="00346FB9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346FB9"/>
  </w:style>
  <w:style w:type="paragraph" w:customStyle="1" w:styleId="EndnoteTitle">
    <w:name w:val="EndnoteTitle"/>
    <w:next w:val="EndnoteEntry"/>
    <w:rsid w:val="00346FB9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346FB9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346FB9"/>
    <w:pPr>
      <w:contextualSpacing/>
    </w:pPr>
    <w:rPr>
      <w:sz w:val="24"/>
    </w:rPr>
  </w:style>
  <w:style w:type="paragraph" w:customStyle="1" w:styleId="Equation">
    <w:name w:val="Equation"/>
    <w:rsid w:val="00346FB9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346FB9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346FB9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346FB9"/>
    <w:pPr>
      <w:ind w:left="2160" w:firstLine="0"/>
    </w:pPr>
  </w:style>
  <w:style w:type="paragraph" w:customStyle="1" w:styleId="ExtractAttribution">
    <w:name w:val="ExtractAttribution"/>
    <w:next w:val="Para"/>
    <w:rsid w:val="00346FB9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346FB9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346FB9"/>
    <w:pPr>
      <w:spacing w:before="0"/>
      <w:ind w:firstLine="720"/>
    </w:pPr>
  </w:style>
  <w:style w:type="paragraph" w:customStyle="1" w:styleId="ExtractListBulleted">
    <w:name w:val="ExtractListBulleted"/>
    <w:rsid w:val="00346FB9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346FB9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346FB9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346FB9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346FB9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346FB9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346FB9"/>
    <w:pPr>
      <w:shd w:val="pct25" w:color="auto" w:fill="auto"/>
    </w:pPr>
  </w:style>
  <w:style w:type="paragraph" w:customStyle="1" w:styleId="FeatureCodeSnippet">
    <w:name w:val="FeatureCodeSnippet"/>
    <w:rsid w:val="00346FB9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346FB9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346FB9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346FB9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346FB9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346FB9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346FB9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346FB9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346FB9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346FB9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346FB9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346FB9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346FB9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346FB9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346FB9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346FB9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346FB9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346FB9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346FB9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346FB9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346FB9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346FB9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346FB9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346FB9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346FB9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346FB9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346FB9"/>
    <w:pPr>
      <w:ind w:left="720" w:hanging="288"/>
    </w:pPr>
  </w:style>
  <w:style w:type="paragraph" w:customStyle="1" w:styleId="FeatureRecipeTitle">
    <w:name w:val="FeatureRecipeTitle"/>
    <w:rsid w:val="00346FB9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346FB9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346FB9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346FB9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346FB9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346FB9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346FB9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346FB9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346FB9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346FB9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346FB9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346FB9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346FB9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346FB9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346FB9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346FB9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346FB9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346FB9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346FB9"/>
  </w:style>
  <w:style w:type="character" w:customStyle="1" w:styleId="GenusSpecies">
    <w:name w:val="GenusSpecies"/>
    <w:rsid w:val="00346FB9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346FB9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346FB9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346FB9"/>
    <w:pPr>
      <w:spacing w:before="240"/>
      <w:outlineLvl w:val="9"/>
    </w:pPr>
  </w:style>
  <w:style w:type="paragraph" w:customStyle="1" w:styleId="H4">
    <w:name w:val="H4"/>
    <w:next w:val="Para"/>
    <w:rsid w:val="00346FB9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346FB9"/>
  </w:style>
  <w:style w:type="paragraph" w:customStyle="1" w:styleId="GlossaryTitle">
    <w:name w:val="GlossaryTitle"/>
    <w:basedOn w:val="ChapterTitle"/>
    <w:next w:val="Normal"/>
    <w:rsid w:val="00346FB9"/>
    <w:pPr>
      <w:spacing w:before="120" w:after="120"/>
    </w:pPr>
  </w:style>
  <w:style w:type="paragraph" w:customStyle="1" w:styleId="H1">
    <w:name w:val="H1"/>
    <w:next w:val="Para"/>
    <w:qFormat/>
    <w:rsid w:val="00346FB9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346FB9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346FB9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346FB9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346FB9"/>
    <w:pPr>
      <w:ind w:left="2520"/>
    </w:pPr>
  </w:style>
  <w:style w:type="paragraph" w:customStyle="1" w:styleId="Index3">
    <w:name w:val="Index3"/>
    <w:basedOn w:val="Index1"/>
    <w:rsid w:val="00346FB9"/>
    <w:pPr>
      <w:ind w:left="3240"/>
    </w:pPr>
  </w:style>
  <w:style w:type="paragraph" w:customStyle="1" w:styleId="IndexLetter">
    <w:name w:val="IndexLetter"/>
    <w:basedOn w:val="H3"/>
    <w:next w:val="Index1"/>
    <w:rsid w:val="00346FB9"/>
  </w:style>
  <w:style w:type="paragraph" w:customStyle="1" w:styleId="IndexNote">
    <w:name w:val="IndexNote"/>
    <w:basedOn w:val="Normal"/>
    <w:rsid w:val="00346FB9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346FB9"/>
    <w:pPr>
      <w:spacing w:line="540" w:lineRule="exact"/>
    </w:pPr>
  </w:style>
  <w:style w:type="character" w:customStyle="1" w:styleId="InlineCode">
    <w:name w:val="InlineCode"/>
    <w:rsid w:val="00346FB9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346FB9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346FB9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346FB9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346FB9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346FB9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346FB9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346FB9"/>
  </w:style>
  <w:style w:type="character" w:customStyle="1" w:styleId="KeyTerm">
    <w:name w:val="KeyTerm"/>
    <w:rsid w:val="00346FB9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346FB9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346FB9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346FB9"/>
    <w:rPr>
      <w:sz w:val="24"/>
    </w:rPr>
  </w:style>
  <w:style w:type="paragraph" w:customStyle="1" w:styleId="ColorfulList-Accent11">
    <w:name w:val="Colorful List - Accent 11"/>
    <w:basedOn w:val="Normal"/>
    <w:qFormat/>
    <w:rsid w:val="00346FB9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346FB9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346FB9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346FB9"/>
    <w:pPr>
      <w:numPr>
        <w:numId w:val="7"/>
      </w:numPr>
    </w:pPr>
  </w:style>
  <w:style w:type="paragraph" w:customStyle="1" w:styleId="ListCheck">
    <w:name w:val="ListCheck"/>
    <w:rsid w:val="00346FB9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346FB9"/>
    <w:pPr>
      <w:numPr>
        <w:numId w:val="9"/>
      </w:numPr>
    </w:pPr>
  </w:style>
  <w:style w:type="paragraph" w:customStyle="1" w:styleId="ListHead">
    <w:name w:val="ListHead"/>
    <w:rsid w:val="00346FB9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346FB9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346FB9"/>
    <w:pPr>
      <w:ind w:left="2520"/>
    </w:pPr>
  </w:style>
  <w:style w:type="paragraph" w:customStyle="1" w:styleId="ListNumberedSub2">
    <w:name w:val="ListNumberedSub2"/>
    <w:basedOn w:val="ListNumberedSub"/>
    <w:rsid w:val="00346FB9"/>
    <w:pPr>
      <w:ind w:left="3240"/>
    </w:pPr>
  </w:style>
  <w:style w:type="paragraph" w:customStyle="1" w:styleId="ListNumberedSub3">
    <w:name w:val="ListNumberedSub3"/>
    <w:rsid w:val="00346FB9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346FB9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346FB9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346FB9"/>
    <w:pPr>
      <w:ind w:left="3240"/>
    </w:pPr>
  </w:style>
  <w:style w:type="paragraph" w:customStyle="1" w:styleId="ListUnmarked">
    <w:name w:val="ListUnmarked"/>
    <w:qFormat/>
    <w:rsid w:val="00346FB9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346FB9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346FB9"/>
    <w:pPr>
      <w:ind w:left="2880"/>
    </w:pPr>
  </w:style>
  <w:style w:type="paragraph" w:customStyle="1" w:styleId="ListWhere">
    <w:name w:val="ListWhere"/>
    <w:rsid w:val="00346FB9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346FB9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346FB9"/>
    <w:rPr>
      <w:rFonts w:ascii="Wingdings" w:hAnsi="Wingdings"/>
    </w:rPr>
  </w:style>
  <w:style w:type="paragraph" w:customStyle="1" w:styleId="OnlineReference">
    <w:name w:val="OnlineReference"/>
    <w:qFormat/>
    <w:rsid w:val="00346FB9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346FB9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346FB9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346FB9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346FB9"/>
  </w:style>
  <w:style w:type="paragraph" w:customStyle="1" w:styleId="PartIntroductionPara">
    <w:name w:val="PartIntroductionPara"/>
    <w:rsid w:val="00346FB9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346FB9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346FB9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346FB9"/>
    <w:pPr>
      <w:spacing w:before="0"/>
      <w:contextualSpacing w:val="0"/>
    </w:pPr>
  </w:style>
  <w:style w:type="paragraph" w:customStyle="1" w:styleId="PoetrySource">
    <w:name w:val="PoetrySource"/>
    <w:rsid w:val="00346FB9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346FB9"/>
    <w:rPr>
      <w:b/>
      <w:sz w:val="24"/>
    </w:rPr>
  </w:style>
  <w:style w:type="paragraph" w:customStyle="1" w:styleId="PrefaceTitle">
    <w:name w:val="PrefaceTitle"/>
    <w:next w:val="Para"/>
    <w:rsid w:val="00346FB9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346FB9"/>
  </w:style>
  <w:style w:type="character" w:customStyle="1" w:styleId="QueryInline">
    <w:name w:val="QueryInline"/>
    <w:rsid w:val="00346FB9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346FB9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346FB9"/>
  </w:style>
  <w:style w:type="paragraph" w:customStyle="1" w:styleId="QuestionsHead">
    <w:name w:val="QuestionsHead"/>
    <w:basedOn w:val="BibliographyHead"/>
    <w:next w:val="Para"/>
    <w:rsid w:val="00346FB9"/>
  </w:style>
  <w:style w:type="paragraph" w:customStyle="1" w:styleId="QuoteSource">
    <w:name w:val="QuoteSource"/>
    <w:basedOn w:val="Normal"/>
    <w:rsid w:val="00346FB9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346FB9"/>
    <w:rPr>
      <w:i w:val="0"/>
      <w:sz w:val="24"/>
    </w:rPr>
  </w:style>
  <w:style w:type="paragraph" w:customStyle="1" w:styleId="RecipeFootnote">
    <w:name w:val="RecipeFootnote"/>
    <w:basedOn w:val="Normal"/>
    <w:rsid w:val="00346FB9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346FB9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346FB9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346FB9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346FB9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346FB9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346FB9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346FB9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346FB9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346FB9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346FB9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346FB9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346FB9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346FB9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346FB9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346FB9"/>
    <w:rPr>
      <w:i w:val="0"/>
      <w:sz w:val="24"/>
      <w:u w:val="single"/>
    </w:rPr>
  </w:style>
  <w:style w:type="paragraph" w:customStyle="1" w:styleId="RecipeVariationHead">
    <w:name w:val="RecipeVariationHead"/>
    <w:rsid w:val="00346FB9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346FB9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346FB9"/>
    <w:rPr>
      <w:i w:val="0"/>
      <w:sz w:val="24"/>
      <w:u w:val="single"/>
    </w:rPr>
  </w:style>
  <w:style w:type="paragraph" w:customStyle="1" w:styleId="RecipeYield">
    <w:name w:val="RecipeYield"/>
    <w:rsid w:val="00346FB9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346FB9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346FB9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346FB9"/>
  </w:style>
  <w:style w:type="paragraph" w:customStyle="1" w:styleId="ReferenceTitle">
    <w:name w:val="ReferenceTitle"/>
    <w:basedOn w:val="MatterTitle"/>
    <w:next w:val="Reference"/>
    <w:rsid w:val="00346FB9"/>
  </w:style>
  <w:style w:type="paragraph" w:customStyle="1" w:styleId="ReviewHead">
    <w:name w:val="ReviewHead"/>
    <w:basedOn w:val="BibliographyHead"/>
    <w:next w:val="Para"/>
    <w:rsid w:val="00346FB9"/>
  </w:style>
  <w:style w:type="paragraph" w:customStyle="1" w:styleId="RunInHead">
    <w:name w:val="RunInHead"/>
    <w:next w:val="Normal"/>
    <w:rsid w:val="00346FB9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346FB9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346FB9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346FB9"/>
    <w:pPr>
      <w:ind w:left="2160"/>
    </w:pPr>
  </w:style>
  <w:style w:type="paragraph" w:styleId="Salutation">
    <w:name w:val="Salutation"/>
    <w:next w:val="Normal"/>
    <w:rsid w:val="00346FB9"/>
    <w:rPr>
      <w:sz w:val="24"/>
    </w:rPr>
  </w:style>
  <w:style w:type="paragraph" w:customStyle="1" w:styleId="SectionTitle">
    <w:name w:val="SectionTitle"/>
    <w:basedOn w:val="ChapterTitle"/>
    <w:next w:val="ChapterTitle"/>
    <w:rsid w:val="00346FB9"/>
    <w:pPr>
      <w:pBdr>
        <w:bottom w:val="single" w:sz="4" w:space="1" w:color="auto"/>
      </w:pBdr>
    </w:pPr>
  </w:style>
  <w:style w:type="paragraph" w:customStyle="1" w:styleId="Series">
    <w:name w:val="Series"/>
    <w:rsid w:val="00346FB9"/>
    <w:pPr>
      <w:ind w:left="720"/>
    </w:pPr>
    <w:rPr>
      <w:sz w:val="24"/>
    </w:rPr>
  </w:style>
  <w:style w:type="paragraph" w:customStyle="1" w:styleId="SignatureLine">
    <w:name w:val="SignatureLine"/>
    <w:qFormat/>
    <w:rsid w:val="00346FB9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346FB9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346FB9"/>
    <w:rPr>
      <w:vertAlign w:val="subscript"/>
    </w:rPr>
  </w:style>
  <w:style w:type="paragraph" w:styleId="Subtitle">
    <w:name w:val="Subtitle"/>
    <w:basedOn w:val="Normal"/>
    <w:qFormat/>
    <w:rsid w:val="00346FB9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346FB9"/>
  </w:style>
  <w:style w:type="character" w:customStyle="1" w:styleId="Superscript">
    <w:name w:val="Superscript"/>
    <w:rsid w:val="00346FB9"/>
    <w:rPr>
      <w:vertAlign w:val="superscript"/>
    </w:rPr>
  </w:style>
  <w:style w:type="paragraph" w:customStyle="1" w:styleId="SupplementInstruction">
    <w:name w:val="SupplementInstruction"/>
    <w:rsid w:val="00346FB9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346FB9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346FB9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346FB9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346FB9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346FB9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346FB9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346FB9"/>
    <w:pPr>
      <w:ind w:left="360"/>
    </w:pPr>
  </w:style>
  <w:style w:type="paragraph" w:customStyle="1" w:styleId="TabularHead">
    <w:name w:val="TabularHead"/>
    <w:qFormat/>
    <w:rsid w:val="00346FB9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346FB9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346FB9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346FB9"/>
    <w:rPr>
      <w:b/>
    </w:rPr>
  </w:style>
  <w:style w:type="character" w:customStyle="1" w:styleId="UserInputVariable">
    <w:name w:val="UserInputVariable"/>
    <w:rsid w:val="00346FB9"/>
    <w:rPr>
      <w:b/>
      <w:i/>
    </w:rPr>
  </w:style>
  <w:style w:type="character" w:customStyle="1" w:styleId="Variable">
    <w:name w:val="Variable"/>
    <w:rsid w:val="00346FB9"/>
    <w:rPr>
      <w:i/>
    </w:rPr>
  </w:style>
  <w:style w:type="character" w:customStyle="1" w:styleId="WileyBold">
    <w:name w:val="WileyBold"/>
    <w:rsid w:val="00346FB9"/>
    <w:rPr>
      <w:b/>
    </w:rPr>
  </w:style>
  <w:style w:type="character" w:customStyle="1" w:styleId="WileyBoldItalic">
    <w:name w:val="WileyBoldItalic"/>
    <w:rsid w:val="00346FB9"/>
    <w:rPr>
      <w:b/>
      <w:i/>
    </w:rPr>
  </w:style>
  <w:style w:type="character" w:customStyle="1" w:styleId="WileyItalic">
    <w:name w:val="WileyItalic"/>
    <w:rsid w:val="00346FB9"/>
    <w:rPr>
      <w:i/>
    </w:rPr>
  </w:style>
  <w:style w:type="character" w:customStyle="1" w:styleId="WileySymbol">
    <w:name w:val="WileySymbol"/>
    <w:rsid w:val="00346FB9"/>
    <w:rPr>
      <w:rFonts w:ascii="Symbol" w:hAnsi="Symbol"/>
    </w:rPr>
  </w:style>
  <w:style w:type="character" w:customStyle="1" w:styleId="wileyTemp">
    <w:name w:val="wileyTemp"/>
    <w:rsid w:val="00346FB9"/>
  </w:style>
  <w:style w:type="paragraph" w:customStyle="1" w:styleId="wsBlockA">
    <w:name w:val="wsBlockA"/>
    <w:basedOn w:val="Normal"/>
    <w:qFormat/>
    <w:rsid w:val="00346FB9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346FB9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346FB9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346FB9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346FB9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346FB9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346FB9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346FB9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346FB9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346FB9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346FB9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346FB9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346FB9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346FB9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346FB9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346FB9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346FB9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346FB9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346FB9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346FB9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346FB9"/>
    <w:rPr>
      <w:sz w:val="16"/>
      <w:szCs w:val="16"/>
    </w:rPr>
  </w:style>
  <w:style w:type="paragraph" w:styleId="CommentText">
    <w:name w:val="annotation text"/>
    <w:basedOn w:val="Normal"/>
    <w:semiHidden/>
    <w:rsid w:val="00346FB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46FB9"/>
    <w:rPr>
      <w:b/>
      <w:bCs/>
    </w:rPr>
  </w:style>
  <w:style w:type="character" w:styleId="FollowedHyperlink">
    <w:name w:val="FollowedHyperlink"/>
    <w:rsid w:val="00346FB9"/>
    <w:rPr>
      <w:color w:val="800080"/>
      <w:u w:val="single"/>
    </w:rPr>
  </w:style>
  <w:style w:type="character" w:styleId="HTMLAcronym">
    <w:name w:val="HTML Acronym"/>
    <w:basedOn w:val="DefaultParagraphFont"/>
    <w:rsid w:val="00346FB9"/>
  </w:style>
  <w:style w:type="character" w:styleId="HTMLCite">
    <w:name w:val="HTML Cite"/>
    <w:rsid w:val="00346FB9"/>
    <w:rPr>
      <w:i/>
      <w:iCs/>
    </w:rPr>
  </w:style>
  <w:style w:type="character" w:styleId="HTMLCode">
    <w:name w:val="HTML Code"/>
    <w:rsid w:val="00346FB9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346FB9"/>
    <w:rPr>
      <w:i/>
      <w:iCs/>
    </w:rPr>
  </w:style>
  <w:style w:type="character" w:styleId="HTMLKeyboard">
    <w:name w:val="HTML Keyboard"/>
    <w:rsid w:val="00346FB9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346FB9"/>
    <w:rPr>
      <w:rFonts w:ascii="Courier New" w:hAnsi="Courier New" w:cs="Courier New"/>
    </w:rPr>
  </w:style>
  <w:style w:type="character" w:styleId="HTMLTypewriter">
    <w:name w:val="HTML Typewriter"/>
    <w:rsid w:val="00346FB9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346FB9"/>
    <w:rPr>
      <w:i/>
      <w:iCs/>
    </w:rPr>
  </w:style>
  <w:style w:type="character" w:styleId="Hyperlink">
    <w:name w:val="Hyperlink"/>
    <w:rsid w:val="00346FB9"/>
    <w:rPr>
      <w:color w:val="0000FF"/>
      <w:u w:val="single"/>
    </w:rPr>
  </w:style>
  <w:style w:type="character" w:styleId="LineNumber">
    <w:name w:val="line number"/>
    <w:basedOn w:val="DefaultParagraphFont"/>
    <w:rsid w:val="00346FB9"/>
  </w:style>
  <w:style w:type="character" w:styleId="PageNumber">
    <w:name w:val="page number"/>
    <w:basedOn w:val="DefaultParagraphFont"/>
    <w:rsid w:val="00346FB9"/>
  </w:style>
  <w:style w:type="character" w:styleId="Strong">
    <w:name w:val="Strong"/>
    <w:qFormat/>
    <w:rsid w:val="00346FB9"/>
    <w:rPr>
      <w:b/>
      <w:bCs/>
    </w:rPr>
  </w:style>
  <w:style w:type="paragraph" w:customStyle="1" w:styleId="RecipeTool">
    <w:name w:val="RecipeTool"/>
    <w:qFormat/>
    <w:rsid w:val="00346FB9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346FB9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346FB9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346FB9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346FB9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346FB9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346FB9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346FB9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346FB9"/>
    <w:pPr>
      <w:ind w:firstLine="0"/>
    </w:pPr>
  </w:style>
  <w:style w:type="paragraph" w:customStyle="1" w:styleId="ParaListUnmarked">
    <w:name w:val="ParaListUnmarked"/>
    <w:qFormat/>
    <w:rsid w:val="00346FB9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346FB9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346FB9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346FB9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346FB9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346FB9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346FB9"/>
    <w:rPr>
      <w:i/>
    </w:rPr>
  </w:style>
  <w:style w:type="character" w:customStyle="1" w:styleId="KeyTermDefinition">
    <w:name w:val="KeyTermDefinition"/>
    <w:uiPriority w:val="1"/>
    <w:rsid w:val="00346FB9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346FB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6FB9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346FB9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346FB9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346FB9"/>
    <w:pPr>
      <w:ind w:left="2880" w:firstLine="0"/>
    </w:pPr>
  </w:style>
  <w:style w:type="character" w:customStyle="1" w:styleId="DigitalOnlyText">
    <w:name w:val="DigitalOnlyText"/>
    <w:uiPriority w:val="1"/>
    <w:rsid w:val="00346FB9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346FB9"/>
    <w:rPr>
      <w:bdr w:val="single" w:sz="2" w:space="0" w:color="FF0000"/>
    </w:rPr>
  </w:style>
  <w:style w:type="paragraph" w:customStyle="1" w:styleId="TableListBulleted">
    <w:name w:val="TableListBulleted"/>
    <w:qFormat/>
    <w:rsid w:val="00346FB9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346FB9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346FB9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346FB9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346FB9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346FB9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346FB9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346FB9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346FB9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346FB9"/>
    <w:pPr>
      <w:shd w:val="pct20" w:color="auto" w:fill="auto"/>
    </w:pPr>
  </w:style>
  <w:style w:type="paragraph" w:customStyle="1" w:styleId="FeatureRecipeTool">
    <w:name w:val="FeatureRecipeTool"/>
    <w:basedOn w:val="RecipeTool"/>
    <w:rsid w:val="00346FB9"/>
    <w:pPr>
      <w:shd w:val="pct20" w:color="auto" w:fill="auto"/>
    </w:pPr>
  </w:style>
  <w:style w:type="paragraph" w:customStyle="1" w:styleId="FeatureRecipeIntro">
    <w:name w:val="FeatureRecipeIntro"/>
    <w:basedOn w:val="RecipeIntro"/>
    <w:rsid w:val="00346FB9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346FB9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346FB9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346FB9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346FB9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346FB9"/>
    <w:pPr>
      <w:shd w:val="pct20" w:color="auto" w:fill="FFFFFF"/>
    </w:pPr>
  </w:style>
  <w:style w:type="paragraph" w:customStyle="1" w:styleId="FeatureRecipeTime">
    <w:name w:val="FeatureRecipeTime"/>
    <w:basedOn w:val="RecipeTime"/>
    <w:rsid w:val="00346FB9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346FB9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346FB9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346FB9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346FB9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346FB9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346FB9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346FB9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346FB9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346FB9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346FB9"/>
    <w:pPr>
      <w:shd w:val="pct20" w:color="auto" w:fill="auto"/>
    </w:pPr>
  </w:style>
  <w:style w:type="paragraph" w:customStyle="1" w:styleId="CopyrightLine">
    <w:name w:val="CopyrightLine"/>
    <w:qFormat/>
    <w:rsid w:val="00346FB9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346FB9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346FB9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346FB9"/>
  </w:style>
  <w:style w:type="paragraph" w:styleId="TOC2">
    <w:name w:val="toc 2"/>
    <w:basedOn w:val="Normal"/>
    <w:next w:val="Normal"/>
    <w:autoRedefine/>
    <w:semiHidden/>
    <w:rsid w:val="00346FB9"/>
    <w:pPr>
      <w:ind w:left="240"/>
    </w:pPr>
  </w:style>
  <w:style w:type="paragraph" w:styleId="TOC3">
    <w:name w:val="toc 3"/>
    <w:basedOn w:val="Normal"/>
    <w:next w:val="Normal"/>
    <w:autoRedefine/>
    <w:semiHidden/>
    <w:rsid w:val="00346FB9"/>
    <w:pPr>
      <w:ind w:left="480"/>
    </w:pPr>
  </w:style>
  <w:style w:type="character" w:customStyle="1" w:styleId="FigureSourceChar">
    <w:name w:val="FigureSource Char"/>
    <w:link w:val="FigureSource"/>
    <w:rsid w:val="00346FB9"/>
    <w:rPr>
      <w:rFonts w:ascii="Arial" w:hAnsi="Arial"/>
      <w:sz w:val="22"/>
    </w:rPr>
  </w:style>
  <w:style w:type="numbering" w:styleId="111111">
    <w:name w:val="Outline List 2"/>
    <w:basedOn w:val="NoList"/>
    <w:rsid w:val="00346FB9"/>
    <w:pPr>
      <w:numPr>
        <w:numId w:val="17"/>
      </w:numPr>
    </w:pPr>
  </w:style>
  <w:style w:type="numbering" w:styleId="1ai">
    <w:name w:val="Outline List 1"/>
    <w:basedOn w:val="NoList"/>
    <w:rsid w:val="00346FB9"/>
    <w:pPr>
      <w:numPr>
        <w:numId w:val="18"/>
      </w:numPr>
    </w:pPr>
  </w:style>
  <w:style w:type="numbering" w:styleId="ArticleSection">
    <w:name w:val="Outline List 3"/>
    <w:basedOn w:val="NoList"/>
    <w:rsid w:val="00346FB9"/>
    <w:pPr>
      <w:numPr>
        <w:numId w:val="19"/>
      </w:numPr>
    </w:pPr>
  </w:style>
  <w:style w:type="paragraph" w:styleId="BlockText">
    <w:name w:val="Block Text"/>
    <w:basedOn w:val="Normal"/>
    <w:rsid w:val="00346FB9"/>
    <w:pPr>
      <w:spacing w:after="120"/>
      <w:ind w:left="1440" w:right="1440"/>
    </w:pPr>
  </w:style>
  <w:style w:type="paragraph" w:styleId="BodyText">
    <w:name w:val="Body Text"/>
    <w:basedOn w:val="Normal"/>
    <w:rsid w:val="00346FB9"/>
    <w:pPr>
      <w:spacing w:after="120"/>
    </w:pPr>
  </w:style>
  <w:style w:type="paragraph" w:styleId="BodyText2">
    <w:name w:val="Body Text 2"/>
    <w:basedOn w:val="Normal"/>
    <w:rsid w:val="00346FB9"/>
    <w:pPr>
      <w:spacing w:after="120" w:line="480" w:lineRule="auto"/>
    </w:pPr>
  </w:style>
  <w:style w:type="paragraph" w:styleId="BodyText3">
    <w:name w:val="Body Text 3"/>
    <w:basedOn w:val="Normal"/>
    <w:rsid w:val="00346FB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346FB9"/>
    <w:pPr>
      <w:ind w:firstLine="210"/>
    </w:pPr>
  </w:style>
  <w:style w:type="paragraph" w:styleId="BodyTextIndent">
    <w:name w:val="Body Text Indent"/>
    <w:basedOn w:val="Normal"/>
    <w:rsid w:val="00346FB9"/>
    <w:pPr>
      <w:spacing w:after="120"/>
      <w:ind w:left="360"/>
    </w:pPr>
  </w:style>
  <w:style w:type="paragraph" w:styleId="BodyTextFirstIndent2">
    <w:name w:val="Body Text First Indent 2"/>
    <w:basedOn w:val="BodyTextIndent"/>
    <w:rsid w:val="00346FB9"/>
    <w:pPr>
      <w:ind w:firstLine="210"/>
    </w:pPr>
  </w:style>
  <w:style w:type="paragraph" w:styleId="BodyTextIndent2">
    <w:name w:val="Body Text Indent 2"/>
    <w:basedOn w:val="Normal"/>
    <w:rsid w:val="00346FB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346FB9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346FB9"/>
    <w:rPr>
      <w:b/>
      <w:bCs/>
      <w:sz w:val="20"/>
      <w:szCs w:val="20"/>
    </w:rPr>
  </w:style>
  <w:style w:type="paragraph" w:styleId="Closing">
    <w:name w:val="Closing"/>
    <w:basedOn w:val="Normal"/>
    <w:rsid w:val="00346FB9"/>
    <w:pPr>
      <w:ind w:left="4320"/>
    </w:pPr>
  </w:style>
  <w:style w:type="paragraph" w:styleId="Date">
    <w:name w:val="Date"/>
    <w:basedOn w:val="Normal"/>
    <w:next w:val="Normal"/>
    <w:rsid w:val="00346FB9"/>
  </w:style>
  <w:style w:type="paragraph" w:styleId="DocumentMap">
    <w:name w:val="Document Map"/>
    <w:basedOn w:val="Normal"/>
    <w:semiHidden/>
    <w:rsid w:val="00346FB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346FB9"/>
  </w:style>
  <w:style w:type="character" w:styleId="EndnoteReference">
    <w:name w:val="endnote reference"/>
    <w:semiHidden/>
    <w:rsid w:val="00346FB9"/>
    <w:rPr>
      <w:vertAlign w:val="superscript"/>
    </w:rPr>
  </w:style>
  <w:style w:type="paragraph" w:styleId="EndnoteText">
    <w:name w:val="endnote text"/>
    <w:basedOn w:val="Normal"/>
    <w:semiHidden/>
    <w:rsid w:val="00346FB9"/>
    <w:rPr>
      <w:sz w:val="20"/>
      <w:szCs w:val="20"/>
    </w:rPr>
  </w:style>
  <w:style w:type="paragraph" w:styleId="EnvelopeAddress">
    <w:name w:val="envelope address"/>
    <w:basedOn w:val="Normal"/>
    <w:rsid w:val="00346FB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346FB9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346FB9"/>
    <w:rPr>
      <w:vertAlign w:val="superscript"/>
    </w:rPr>
  </w:style>
  <w:style w:type="paragraph" w:styleId="FootnoteText">
    <w:name w:val="footnote text"/>
    <w:basedOn w:val="Normal"/>
    <w:semiHidden/>
    <w:rsid w:val="00346FB9"/>
    <w:rPr>
      <w:sz w:val="20"/>
      <w:szCs w:val="20"/>
    </w:rPr>
  </w:style>
  <w:style w:type="paragraph" w:styleId="HTMLAddress">
    <w:name w:val="HTML Address"/>
    <w:basedOn w:val="Normal"/>
    <w:rsid w:val="00346FB9"/>
    <w:rPr>
      <w:i/>
      <w:iCs/>
    </w:rPr>
  </w:style>
  <w:style w:type="paragraph" w:styleId="HTMLPreformatted">
    <w:name w:val="HTML Preformatted"/>
    <w:basedOn w:val="Normal"/>
    <w:rsid w:val="00346FB9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346FB9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346FB9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346FB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346FB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346FB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346FB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346FB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346FB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346FB9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346FB9"/>
    <w:rPr>
      <w:rFonts w:ascii="Arial" w:hAnsi="Arial" w:cs="Arial"/>
      <w:b/>
      <w:bCs/>
    </w:rPr>
  </w:style>
  <w:style w:type="paragraph" w:styleId="List">
    <w:name w:val="List"/>
    <w:basedOn w:val="Normal"/>
    <w:rsid w:val="00346FB9"/>
    <w:pPr>
      <w:ind w:left="360" w:hanging="360"/>
    </w:pPr>
  </w:style>
  <w:style w:type="paragraph" w:styleId="List2">
    <w:name w:val="List 2"/>
    <w:basedOn w:val="Normal"/>
    <w:rsid w:val="00346FB9"/>
    <w:pPr>
      <w:ind w:left="720" w:hanging="360"/>
    </w:pPr>
  </w:style>
  <w:style w:type="paragraph" w:styleId="List3">
    <w:name w:val="List 3"/>
    <w:basedOn w:val="Normal"/>
    <w:rsid w:val="00346FB9"/>
    <w:pPr>
      <w:ind w:left="1080" w:hanging="360"/>
    </w:pPr>
  </w:style>
  <w:style w:type="paragraph" w:styleId="List4">
    <w:name w:val="List 4"/>
    <w:basedOn w:val="Normal"/>
    <w:rsid w:val="00346FB9"/>
    <w:pPr>
      <w:ind w:left="1440" w:hanging="360"/>
    </w:pPr>
  </w:style>
  <w:style w:type="paragraph" w:styleId="List5">
    <w:name w:val="List 5"/>
    <w:basedOn w:val="Normal"/>
    <w:rsid w:val="00346FB9"/>
    <w:pPr>
      <w:ind w:left="1800" w:hanging="360"/>
    </w:pPr>
  </w:style>
  <w:style w:type="paragraph" w:styleId="ListBullet2">
    <w:name w:val="List Bullet 2"/>
    <w:basedOn w:val="Normal"/>
    <w:rsid w:val="00346FB9"/>
    <w:pPr>
      <w:numPr>
        <w:numId w:val="20"/>
      </w:numPr>
    </w:pPr>
  </w:style>
  <w:style w:type="paragraph" w:styleId="ListBullet3">
    <w:name w:val="List Bullet 3"/>
    <w:basedOn w:val="Normal"/>
    <w:rsid w:val="00346FB9"/>
    <w:pPr>
      <w:numPr>
        <w:numId w:val="21"/>
      </w:numPr>
    </w:pPr>
  </w:style>
  <w:style w:type="paragraph" w:styleId="ListBullet4">
    <w:name w:val="List Bullet 4"/>
    <w:basedOn w:val="Normal"/>
    <w:rsid w:val="00346FB9"/>
    <w:pPr>
      <w:numPr>
        <w:numId w:val="22"/>
      </w:numPr>
    </w:pPr>
  </w:style>
  <w:style w:type="paragraph" w:styleId="ListBullet5">
    <w:name w:val="List Bullet 5"/>
    <w:basedOn w:val="Normal"/>
    <w:rsid w:val="00346FB9"/>
    <w:pPr>
      <w:numPr>
        <w:numId w:val="23"/>
      </w:numPr>
    </w:pPr>
  </w:style>
  <w:style w:type="paragraph" w:styleId="ListContinue">
    <w:name w:val="List Continue"/>
    <w:basedOn w:val="Normal"/>
    <w:rsid w:val="00346FB9"/>
    <w:pPr>
      <w:spacing w:after="120"/>
      <w:ind w:left="360"/>
    </w:pPr>
  </w:style>
  <w:style w:type="paragraph" w:styleId="ListContinue2">
    <w:name w:val="List Continue 2"/>
    <w:basedOn w:val="Normal"/>
    <w:rsid w:val="00346FB9"/>
    <w:pPr>
      <w:spacing w:after="120"/>
      <w:ind w:left="720"/>
    </w:pPr>
  </w:style>
  <w:style w:type="paragraph" w:styleId="ListContinue3">
    <w:name w:val="List Continue 3"/>
    <w:basedOn w:val="Normal"/>
    <w:rsid w:val="00346FB9"/>
    <w:pPr>
      <w:spacing w:after="120"/>
      <w:ind w:left="1080"/>
    </w:pPr>
  </w:style>
  <w:style w:type="paragraph" w:styleId="ListContinue4">
    <w:name w:val="List Continue 4"/>
    <w:basedOn w:val="Normal"/>
    <w:rsid w:val="00346FB9"/>
    <w:pPr>
      <w:spacing w:after="120"/>
      <w:ind w:left="1440"/>
    </w:pPr>
  </w:style>
  <w:style w:type="paragraph" w:styleId="ListContinue5">
    <w:name w:val="List Continue 5"/>
    <w:basedOn w:val="Normal"/>
    <w:rsid w:val="00346FB9"/>
    <w:pPr>
      <w:spacing w:after="120"/>
      <w:ind w:left="1800"/>
    </w:pPr>
  </w:style>
  <w:style w:type="paragraph" w:styleId="ListNumber">
    <w:name w:val="List Number"/>
    <w:basedOn w:val="Normal"/>
    <w:rsid w:val="00346FB9"/>
    <w:pPr>
      <w:numPr>
        <w:numId w:val="24"/>
      </w:numPr>
    </w:pPr>
  </w:style>
  <w:style w:type="paragraph" w:styleId="ListNumber2">
    <w:name w:val="List Number 2"/>
    <w:basedOn w:val="Normal"/>
    <w:rsid w:val="00346FB9"/>
    <w:pPr>
      <w:numPr>
        <w:numId w:val="25"/>
      </w:numPr>
    </w:pPr>
  </w:style>
  <w:style w:type="paragraph" w:styleId="ListNumber3">
    <w:name w:val="List Number 3"/>
    <w:basedOn w:val="Normal"/>
    <w:rsid w:val="00346FB9"/>
    <w:pPr>
      <w:numPr>
        <w:numId w:val="26"/>
      </w:numPr>
    </w:pPr>
  </w:style>
  <w:style w:type="paragraph" w:styleId="ListNumber4">
    <w:name w:val="List Number 4"/>
    <w:basedOn w:val="Normal"/>
    <w:rsid w:val="00346FB9"/>
    <w:pPr>
      <w:numPr>
        <w:numId w:val="27"/>
      </w:numPr>
    </w:pPr>
  </w:style>
  <w:style w:type="paragraph" w:styleId="ListNumber5">
    <w:name w:val="List Number 5"/>
    <w:basedOn w:val="Normal"/>
    <w:rsid w:val="00346FB9"/>
    <w:pPr>
      <w:numPr>
        <w:numId w:val="28"/>
      </w:numPr>
    </w:pPr>
  </w:style>
  <w:style w:type="paragraph" w:styleId="MacroText">
    <w:name w:val="macro"/>
    <w:semiHidden/>
    <w:rsid w:val="00346F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346F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346FB9"/>
  </w:style>
  <w:style w:type="paragraph" w:styleId="NormalIndent">
    <w:name w:val="Normal Indent"/>
    <w:basedOn w:val="Normal"/>
    <w:rsid w:val="00346FB9"/>
    <w:pPr>
      <w:ind w:left="720"/>
    </w:pPr>
  </w:style>
  <w:style w:type="paragraph" w:styleId="NoteHeading">
    <w:name w:val="Note Heading"/>
    <w:basedOn w:val="Normal"/>
    <w:next w:val="Normal"/>
    <w:rsid w:val="00346FB9"/>
  </w:style>
  <w:style w:type="paragraph" w:styleId="PlainText">
    <w:name w:val="Plain Text"/>
    <w:basedOn w:val="Normal"/>
    <w:rsid w:val="00346FB9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346FB9"/>
    <w:pPr>
      <w:ind w:left="4320"/>
    </w:pPr>
  </w:style>
  <w:style w:type="table" w:styleId="Table3Deffects1">
    <w:name w:val="Table 3D effects 1"/>
    <w:basedOn w:val="TableNormal"/>
    <w:rsid w:val="00346FB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346FB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346FB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346FB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346FB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346FB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346FB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346FB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346FB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346FB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346FB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346FB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346FB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346FB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346FB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346FB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346FB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346F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346FB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346FB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346FB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346FB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346FB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346FB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346FB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346FB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346FB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346FB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346FB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346FB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346FB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346FB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346FB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346FB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346FB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346FB9"/>
  </w:style>
  <w:style w:type="table" w:styleId="TableProfessional">
    <w:name w:val="Table Professional"/>
    <w:basedOn w:val="TableNormal"/>
    <w:rsid w:val="00346FB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346FB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346FB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346FB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346FB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346FB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346F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346FB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346FB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346FB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346FB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346FB9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346FB9"/>
    <w:pPr>
      <w:ind w:left="720"/>
    </w:pPr>
  </w:style>
  <w:style w:type="paragraph" w:styleId="TOC7">
    <w:name w:val="toc 7"/>
    <w:basedOn w:val="Normal"/>
    <w:next w:val="Normal"/>
    <w:autoRedefine/>
    <w:semiHidden/>
    <w:rsid w:val="00346FB9"/>
    <w:pPr>
      <w:ind w:left="1440"/>
    </w:pPr>
  </w:style>
  <w:style w:type="paragraph" w:styleId="TOC8">
    <w:name w:val="toc 8"/>
    <w:basedOn w:val="Normal"/>
    <w:next w:val="Normal"/>
    <w:autoRedefine/>
    <w:semiHidden/>
    <w:rsid w:val="00346FB9"/>
    <w:pPr>
      <w:ind w:left="1680"/>
    </w:pPr>
  </w:style>
  <w:style w:type="paragraph" w:styleId="TOC9">
    <w:name w:val="toc 9"/>
    <w:basedOn w:val="Normal"/>
    <w:next w:val="Normal"/>
    <w:autoRedefine/>
    <w:semiHidden/>
    <w:rsid w:val="00346FB9"/>
    <w:pPr>
      <w:ind w:left="1920"/>
    </w:pPr>
  </w:style>
  <w:style w:type="character" w:customStyle="1" w:styleId="DigitalLinkAnchorCode">
    <w:name w:val="DigitalLinkAnchorCode"/>
    <w:uiPriority w:val="1"/>
    <w:rsid w:val="00346FB9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346FB9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346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ioGrande:Users:n0179200:Library:Application%20Support:Microsoft:Office:User%20Templates:My%20Template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61</TotalTime>
  <Pages>4</Pages>
  <Words>954</Words>
  <Characters>5442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 Wiley &amp; Sons</Company>
  <LinksUpToDate>false</LinksUpToDate>
  <CharactersWithSpaces>6384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cp:lastModifiedBy>Bob Rudis</cp:lastModifiedBy>
  <cp:revision>9</cp:revision>
  <dcterms:created xsi:type="dcterms:W3CDTF">2013-07-03T11:47:00Z</dcterms:created>
  <dcterms:modified xsi:type="dcterms:W3CDTF">2013-07-06T18:27:00Z</dcterms:modified>
</cp:coreProperties>
</file>