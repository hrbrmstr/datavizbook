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77777777" w:rsidR="00F61D15" w:rsidRPr="00451324" w:rsidRDefault="0008059F" w:rsidP="00451324">
      <w:pPr>
        <w:pStyle w:val="TOCTitle"/>
        <w:spacing w:before="0"/>
        <w:rPr>
          <w:sz w:val="48"/>
          <w:szCs w:val="48"/>
        </w:rPr>
      </w:pPr>
      <w:r w:rsidRPr="00451324">
        <w:rPr>
          <w:sz w:val="48"/>
          <w:szCs w:val="48"/>
        </w:rPr>
        <w:t xml:space="preserve">Security Through Data </w:t>
      </w:r>
      <w:proofErr w:type="gramStart"/>
      <w:r w:rsidRPr="00451324">
        <w:rPr>
          <w:sz w:val="48"/>
          <w:szCs w:val="48"/>
        </w:rPr>
        <w:t>Analysis :</w:t>
      </w:r>
      <w:proofErr w:type="gramEnd"/>
      <w:r w:rsidRPr="00451324">
        <w:rPr>
          <w:sz w:val="48"/>
          <w:szCs w:val="48"/>
        </w:rPr>
        <w:t xml:space="preserve"> Harnessing The Power Of Feedback</w:t>
      </w:r>
    </w:p>
    <w:p w14:paraId="182EE407" w14:textId="77777777" w:rsidR="0008059F" w:rsidRPr="00451324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13D8C014" w14:textId="7D4D69BF" w:rsidR="00A2545D" w:rsidRPr="00A2545D" w:rsidRDefault="00A2545D" w:rsidP="00EE0E18">
      <w:pPr>
        <w:pStyle w:val="H2"/>
        <w:rPr>
          <w:i/>
        </w:rPr>
      </w:pPr>
      <w:r w:rsidRPr="00A2545D">
        <w:rPr>
          <w:i/>
        </w:rPr>
        <w:t>[</w:t>
      </w:r>
      <w:proofErr w:type="gramStart"/>
      <w:r w:rsidRPr="00A2545D">
        <w:rPr>
          <w:i/>
        </w:rPr>
        <w:t>set</w:t>
      </w:r>
      <w:proofErr w:type="gramEnd"/>
      <w:r w:rsidRPr="00A2545D">
        <w:rPr>
          <w:i/>
        </w:rPr>
        <w:t xml:space="preserve"> up: others have leveraged data for very good things, and we need to improve our data analysis to advance and learn]</w:t>
      </w:r>
    </w:p>
    <w:p w14:paraId="3523A247" w14:textId="1F103D3B" w:rsidR="009459CC" w:rsidRPr="00EE0E18" w:rsidRDefault="007B35D5" w:rsidP="00EE0E18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iants</w:t>
      </w:r>
    </w:p>
    <w:p w14:paraId="33154281" w14:textId="275224D9" w:rsidR="009459CC" w:rsidRPr="00EE0E18" w:rsidRDefault="00F306D7" w:rsidP="00EE0E18">
      <w:pPr>
        <w:pStyle w:val="H3"/>
      </w:pPr>
      <w:r w:rsidRPr="00EE0E18">
        <w:t>Looking</w:t>
      </w:r>
      <w:r w:rsidR="009459CC" w:rsidRPr="00EE0E18">
        <w:t xml:space="preserve"> at other industries that have made a conversio</w:t>
      </w:r>
      <w:r w:rsidRPr="00EE0E18">
        <w:t>n from little-to-no data to being data-</w:t>
      </w:r>
      <w:r w:rsidR="009459CC" w:rsidRPr="00EE0E18">
        <w:t>driven.</w:t>
      </w:r>
    </w:p>
    <w:p w14:paraId="45964FE7" w14:textId="4517708F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</w:t>
      </w:r>
      <w:r w:rsidR="00251823">
        <w:t>Snow in London (battling “expertise”)</w:t>
      </w:r>
    </w:p>
    <w:p w14:paraId="665D7F0A" w14:textId="3B1558D5" w:rsidR="00A2545D" w:rsidRDefault="00A2545D" w:rsidP="00A2545D">
      <w:pPr>
        <w:pStyle w:val="H3"/>
      </w:pPr>
      <w:r w:rsidRPr="009459CC">
        <w:rPr>
          <w:b/>
        </w:rPr>
        <w:t>Use Case</w:t>
      </w:r>
      <w:r>
        <w:t xml:space="preserve">: Fisher at </w:t>
      </w:r>
      <w:proofErr w:type="spellStart"/>
      <w:r>
        <w:t>Rothamsted</w:t>
      </w:r>
      <w:proofErr w:type="spellEnd"/>
      <w:r>
        <w:t xml:space="preserve"> (90 years of [useless] data, influencing 20</w:t>
      </w:r>
      <w:r w:rsidRPr="00A2545D">
        <w:rPr>
          <w:vertAlign w:val="superscript"/>
        </w:rPr>
        <w:t>th</w:t>
      </w:r>
      <w:r>
        <w:t xml:space="preserve"> century science)</w:t>
      </w:r>
    </w:p>
    <w:p w14:paraId="2F45EE46" w14:textId="124434CC" w:rsidR="00251823" w:rsidRPr="00251823" w:rsidRDefault="00251823" w:rsidP="00251823">
      <w:pPr>
        <w:pStyle w:val="Para"/>
        <w:rPr>
          <w:rFonts w:ascii="Arial" w:hAnsi="Arial" w:cs="Arial"/>
          <w:sz w:val="20"/>
        </w:rPr>
      </w:pPr>
      <w:r>
        <w:rPr>
          <w:rFonts w:ascii="Arial" w:hAnsi="Arial" w:cs="Arial"/>
          <w:b/>
          <w:snapToGrid/>
          <w:sz w:val="20"/>
        </w:rPr>
        <w:t xml:space="preserve">Use </w:t>
      </w:r>
      <w:r w:rsidRPr="00251823">
        <w:rPr>
          <w:rFonts w:ascii="Arial" w:hAnsi="Arial" w:cs="Arial"/>
          <w:b/>
          <w:snapToGrid/>
          <w:sz w:val="20"/>
        </w:rPr>
        <w:t>Case:</w:t>
      </w:r>
      <w:r w:rsidR="00A2545D">
        <w:rPr>
          <w:rFonts w:ascii="Arial" w:hAnsi="Arial" w:cs="Arial"/>
          <w:sz w:val="20"/>
        </w:rPr>
        <w:t xml:space="preserve"> </w:t>
      </w:r>
      <w:proofErr w:type="spellStart"/>
      <w:r w:rsidR="00A2545D">
        <w:rPr>
          <w:rFonts w:ascii="Arial" w:hAnsi="Arial" w:cs="Arial"/>
          <w:sz w:val="20"/>
        </w:rPr>
        <w:t>Demming</w:t>
      </w:r>
      <w:proofErr w:type="spellEnd"/>
      <w:r w:rsidR="00A2545D">
        <w:rPr>
          <w:rFonts w:ascii="Arial" w:hAnsi="Arial" w:cs="Arial"/>
          <w:sz w:val="20"/>
        </w:rPr>
        <w:t xml:space="preserve"> and TQM (</w:t>
      </w:r>
      <w:r w:rsidR="003B4C8E">
        <w:rPr>
          <w:rFonts w:ascii="Arial" w:hAnsi="Arial" w:cs="Arial"/>
          <w:sz w:val="20"/>
        </w:rPr>
        <w:t>learning from stats to transform an industry</w:t>
      </w:r>
      <w:bookmarkStart w:id="0" w:name="_GoBack"/>
      <w:bookmarkEnd w:id="0"/>
      <w:r w:rsidR="00A2545D">
        <w:rPr>
          <w:rFonts w:ascii="Arial" w:hAnsi="Arial" w:cs="Arial"/>
          <w:sz w:val="20"/>
        </w:rPr>
        <w:t>)</w:t>
      </w:r>
    </w:p>
    <w:p w14:paraId="32842896" w14:textId="5FE274CE" w:rsidR="009459CC" w:rsidRDefault="00795AD7" w:rsidP="00EE0E18">
      <w:pPr>
        <w:pStyle w:val="H2"/>
      </w:pPr>
      <w:r>
        <w:t>Shifting from security Shaman to d</w:t>
      </w:r>
      <w:r w:rsidR="009459CC">
        <w:t>ata Sherpa</w:t>
      </w:r>
    </w:p>
    <w:p w14:paraId="1315C9E7" w14:textId="00564624" w:rsidR="009459CC" w:rsidRDefault="00795AD7" w:rsidP="00EE0E18">
      <w:pPr>
        <w:pStyle w:val="H3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5F2DF17F" w14:textId="77777777" w:rsidR="002E5DA0" w:rsidRDefault="00ED6D55" w:rsidP="00EE0E18">
      <w:pPr>
        <w:pStyle w:val="H3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</w:t>
      </w:r>
      <w:r w:rsidR="002E5DA0">
        <w:t>t</w:t>
      </w:r>
      <w:proofErr w:type="gramEnd"/>
    </w:p>
    <w:p w14:paraId="153A340D" w14:textId="051A35E5" w:rsidR="002E5DA0" w:rsidRPr="002E5DA0" w:rsidRDefault="002E5DA0" w:rsidP="002E5DA0">
      <w:pPr>
        <w:pStyle w:val="H3"/>
      </w:pPr>
      <w:r>
        <w:t>T</w:t>
      </w:r>
      <w:r w:rsidRPr="002E5DA0">
        <w:t>he power of learning from data</w:t>
      </w:r>
    </w:p>
    <w:p w14:paraId="1DCA09D8" w14:textId="249E9D16" w:rsidR="00ED6D55" w:rsidRPr="007B35D5" w:rsidRDefault="002E5DA0" w:rsidP="002E5DA0">
      <w:pPr>
        <w:pStyle w:val="H3"/>
      </w:pPr>
      <w:r>
        <w:t>“</w:t>
      </w:r>
      <w:r w:rsidRPr="002E5DA0">
        <w:rPr>
          <w:b/>
          <w:bCs/>
        </w:rPr>
        <w:t>How did we end up at this data science thing?</w:t>
      </w:r>
      <w:r>
        <w:rPr>
          <w:b/>
          <w:bCs/>
        </w:rPr>
        <w:t>”</w:t>
      </w:r>
      <w:r>
        <w:rPr>
          <w:bCs/>
        </w:rPr>
        <w:t xml:space="preserve"> - a brief history of learning from data</w:t>
      </w:r>
    </w:p>
    <w:p w14:paraId="45EF5A5D" w14:textId="77777777" w:rsidR="0008059F" w:rsidRDefault="0008059F" w:rsidP="00EE0E18">
      <w:pPr>
        <w:pStyle w:val="H1"/>
      </w:pPr>
      <w:r>
        <w:t>Chapter 2: Finding Your Inner Security Data Scientist</w:t>
      </w:r>
    </w:p>
    <w:p w14:paraId="1DDEC438" w14:textId="35DB3901" w:rsidR="00A2545D" w:rsidRPr="002E5DA0" w:rsidRDefault="00A2545D" w:rsidP="00EE0E18">
      <w:pPr>
        <w:pStyle w:val="H2"/>
        <w:rPr>
          <w:i/>
        </w:rPr>
      </w:pPr>
      <w:r w:rsidRPr="002E5DA0">
        <w:rPr>
          <w:i/>
        </w:rPr>
        <w:t>[</w:t>
      </w:r>
      <w:proofErr w:type="gramStart"/>
      <w:r w:rsidRPr="002E5DA0">
        <w:rPr>
          <w:i/>
        </w:rPr>
        <w:t>set</w:t>
      </w:r>
      <w:proofErr w:type="gramEnd"/>
      <w:r w:rsidRPr="002E5DA0">
        <w:rPr>
          <w:i/>
        </w:rPr>
        <w:t xml:space="preserve"> up: we can do a lot of data analysis without </w:t>
      </w:r>
      <w:r w:rsidR="002E5DA0">
        <w:rPr>
          <w:i/>
        </w:rPr>
        <w:t>advanced</w:t>
      </w:r>
      <w:r w:rsidRPr="002E5DA0">
        <w:rPr>
          <w:i/>
        </w:rPr>
        <w:t xml:space="preserve"> training, covering what goes into data analysis]</w:t>
      </w:r>
    </w:p>
    <w:p w14:paraId="08C9C7A1" w14:textId="77777777" w:rsidR="002E5DA0" w:rsidRDefault="002E5DA0" w:rsidP="002E5DA0">
      <w:pPr>
        <w:pStyle w:val="H2"/>
      </w:pPr>
      <w:r>
        <w:t>Obtaining the essential skills &amp; ingredients</w:t>
      </w:r>
    </w:p>
    <w:p w14:paraId="3FFC1DC4" w14:textId="77777777" w:rsidR="002E5DA0" w:rsidRDefault="002E5DA0" w:rsidP="002E5DA0">
      <w:pPr>
        <w:pStyle w:val="H3"/>
      </w:pPr>
      <w:r>
        <w:t>Discussion of skills: curiosity, statistics, programming, scripting, database management and visualization techniques</w:t>
      </w:r>
    </w:p>
    <w:p w14:paraId="460EBD79" w14:textId="77777777" w:rsidR="002E5DA0" w:rsidRPr="009459CC" w:rsidRDefault="002E5DA0" w:rsidP="002E5DA0">
      <w:pPr>
        <w:pStyle w:val="H3"/>
      </w:pPr>
      <w:r>
        <w:t>Getting real benefit from combining with domain knowledge in information security</w:t>
      </w:r>
    </w:p>
    <w:p w14:paraId="0A6A8B83" w14:textId="7DA49BC3" w:rsidR="009459CC" w:rsidRDefault="002E5DA0" w:rsidP="00EE0E18">
      <w:pPr>
        <w:pStyle w:val="H2"/>
      </w:pPr>
      <w:r>
        <w:t>Four stages of data analysis:</w:t>
      </w:r>
    </w:p>
    <w:p w14:paraId="2A283040" w14:textId="77777777" w:rsidR="002E5DA0" w:rsidRDefault="002E5DA0" w:rsidP="00EE0E18">
      <w:pPr>
        <w:pStyle w:val="H3"/>
      </w:pPr>
      <w:r>
        <w:t>Framing, acquiring and preparing data, data analysis and learning from feedback</w:t>
      </w:r>
    </w:p>
    <w:p w14:paraId="4F646E52" w14:textId="69129B76" w:rsidR="009459CC" w:rsidRDefault="002E5DA0" w:rsidP="00EE0E18">
      <w:pPr>
        <w:pStyle w:val="H3"/>
      </w:pPr>
      <w:r>
        <w:rPr>
          <w:b/>
        </w:rPr>
        <w:t xml:space="preserve">Possible </w:t>
      </w:r>
      <w:r w:rsidR="009459CC" w:rsidRPr="009459CC">
        <w:rPr>
          <w:b/>
        </w:rPr>
        <w:t>Use Case:</w:t>
      </w:r>
      <w:r w:rsidR="009459CC">
        <w:t xml:space="preserve"> Discove</w:t>
      </w:r>
      <w:r w:rsidR="00795AD7">
        <w:t>ring anomalous firewall t</w:t>
      </w:r>
      <w:r w:rsidR="009459CC">
        <w:t>raffic</w:t>
      </w:r>
    </w:p>
    <w:p w14:paraId="5AE910B6" w14:textId="09E2F5D5" w:rsidR="009459CC" w:rsidRDefault="002E5DA0" w:rsidP="00EE0E18">
      <w:pPr>
        <w:pStyle w:val="H3"/>
      </w:pPr>
      <w:r>
        <w:rPr>
          <w:b/>
        </w:rPr>
        <w:t xml:space="preserve">Possible </w:t>
      </w:r>
      <w:r w:rsidR="009459CC" w:rsidRPr="009459CC">
        <w:rPr>
          <w:b/>
        </w:rPr>
        <w:t>Use Case:</w:t>
      </w:r>
      <w:r w:rsidR="00795AD7">
        <w:t xml:space="preserve"> Identifying the cost of two-factor a</w:t>
      </w:r>
      <w:r w:rsidR="009459CC">
        <w:t>uthentication</w:t>
      </w:r>
    </w:p>
    <w:p w14:paraId="5BFA3B9D" w14:textId="77777777" w:rsidR="0008059F" w:rsidRDefault="0008059F" w:rsidP="00EE0E18">
      <w:pPr>
        <w:pStyle w:val="H1"/>
      </w:pPr>
      <w:r>
        <w:t>Chapter 3: Learning The “Hello World” Of Security Data Analysis</w:t>
      </w:r>
    </w:p>
    <w:p w14:paraId="29CDE53B" w14:textId="7519C852" w:rsidR="009459CC" w:rsidRDefault="00795AD7" w:rsidP="00EE0E18">
      <w:pPr>
        <w:pStyle w:val="H2"/>
      </w:pPr>
      <w:r>
        <w:t xml:space="preserve">Deciphering the not-so-secret secret of data analysis: Data </w:t>
      </w:r>
      <w:proofErr w:type="spellStart"/>
      <w:r>
        <w:t>m</w:t>
      </w:r>
      <w:r w:rsidR="009459CC">
        <w:t>unging</w:t>
      </w:r>
      <w:proofErr w:type="spellEnd"/>
    </w:p>
    <w:p w14:paraId="546CF428" w14:textId="77777777" w:rsidR="006E035E" w:rsidRDefault="006E035E" w:rsidP="00EE0E18">
      <w:pPr>
        <w:pStyle w:val="H3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EE0E18">
      <w:pPr>
        <w:pStyle w:val="H3"/>
      </w:pPr>
      <w:r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EE0E18">
      <w:pPr>
        <w:pStyle w:val="H2"/>
      </w:pPr>
      <w:r>
        <w:t xml:space="preserve">Exploring the dark art of data </w:t>
      </w:r>
      <w:proofErr w:type="spellStart"/>
      <w:r>
        <w:t>mu</w:t>
      </w:r>
      <w:r w:rsidR="00291D84">
        <w:t>nging</w:t>
      </w:r>
      <w:proofErr w:type="spellEnd"/>
    </w:p>
    <w:p w14:paraId="474B7AFA" w14:textId="6E0A24B4" w:rsidR="006E035E" w:rsidRDefault="006E035E" w:rsidP="00EE0E18">
      <w:pPr>
        <w:pStyle w:val="H3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EE0E18">
      <w:pPr>
        <w:pStyle w:val="H3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EE0E18">
      <w:pPr>
        <w:pStyle w:val="H3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 xml:space="preserve">: Normalizing </w:t>
      </w:r>
      <w:proofErr w:type="spellStart"/>
      <w:r>
        <w:t>NetFlow</w:t>
      </w:r>
      <w:proofErr w:type="spellEnd"/>
      <w:r>
        <w:t xml:space="preserve"> Data</w:t>
      </w:r>
    </w:p>
    <w:p w14:paraId="7F4C4123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EE0E18">
      <w:pPr>
        <w:pStyle w:val="H3"/>
      </w:pPr>
      <w:r w:rsidRPr="00CF074F">
        <w:rPr>
          <w:b/>
        </w:rPr>
        <w:t>Use Case</w:t>
      </w:r>
      <w:r>
        <w:t>: Helping The Help Desk</w:t>
      </w:r>
    </w:p>
    <w:p w14:paraId="6431147F" w14:textId="77777777" w:rsidR="0008059F" w:rsidRDefault="0008059F" w:rsidP="00EE0E18">
      <w:pPr>
        <w:pStyle w:val="H1"/>
      </w:pPr>
      <w:r>
        <w:t>Chapter 4: Tuning The Right Frequency: Security Analysis By The Numbers</w:t>
      </w:r>
    </w:p>
    <w:p w14:paraId="2044D825" w14:textId="44582A9B" w:rsidR="006A55A7" w:rsidRDefault="00795AD7" w:rsidP="00EE0E18">
      <w:pPr>
        <w:pStyle w:val="H2"/>
      </w:pPr>
      <w:r>
        <w:t xml:space="preserve">Learning from our </w:t>
      </w:r>
      <w:proofErr w:type="spellStart"/>
      <w:r>
        <w:t>frequentist</w:t>
      </w:r>
      <w:proofErr w:type="spellEnd"/>
      <w:r>
        <w:t xml:space="preserve"> f</w:t>
      </w:r>
      <w:r w:rsidR="006A55A7">
        <w:t>orefathers</w:t>
      </w:r>
    </w:p>
    <w:p w14:paraId="05DBE704" w14:textId="43620D67" w:rsidR="002E5DA0" w:rsidRDefault="002E5DA0" w:rsidP="00EE0E18">
      <w:pPr>
        <w:pStyle w:val="H3"/>
      </w:pPr>
      <w:r>
        <w:lastRenderedPageBreak/>
        <w:t>Intro to descriptive statistics (with a nod to Pearson and his “measure everything” approach)</w:t>
      </w:r>
    </w:p>
    <w:p w14:paraId="45994C98" w14:textId="77777777" w:rsidR="002E5DA0" w:rsidRDefault="006E035E" w:rsidP="002E5DA0">
      <w:pPr>
        <w:pStyle w:val="H3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2E5DA0">
        <w:t xml:space="preserve"> </w:t>
      </w:r>
    </w:p>
    <w:p w14:paraId="5AA3372B" w14:textId="29D2E8B0" w:rsidR="002E5DA0" w:rsidRPr="002E5DA0" w:rsidRDefault="002E5DA0" w:rsidP="002E5DA0">
      <w:pPr>
        <w:pStyle w:val="H3"/>
      </w:pPr>
      <w:r>
        <w:t>The central limit theorem</w:t>
      </w:r>
      <w:r w:rsidR="00795AD7">
        <w:t xml:space="preserve"> </w:t>
      </w:r>
      <w:r>
        <w:t>and why data acquisition is important</w:t>
      </w:r>
    </w:p>
    <w:p w14:paraId="39E28951" w14:textId="3C6C99FF" w:rsidR="006A55A7" w:rsidRDefault="00BA5CBB" w:rsidP="00EE0E18">
      <w:pPr>
        <w:pStyle w:val="H2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3CF54E8A" w:rsidR="006A55A7" w:rsidRDefault="006E035E" w:rsidP="00EE0E18">
      <w:pPr>
        <w:pStyle w:val="H3"/>
      </w:pPr>
      <w:r>
        <w:t xml:space="preserve">Seeing </w:t>
      </w:r>
      <w:r w:rsidR="002E5DA0">
        <w:t>[</w:t>
      </w:r>
      <w:r>
        <w:t>attack</w:t>
      </w:r>
      <w:r w:rsidR="002E5DA0">
        <w:t>]</w:t>
      </w:r>
      <w:r>
        <w:t xml:space="preserve"> patterns that do not exist</w:t>
      </w:r>
    </w:p>
    <w:p w14:paraId="7604AF3A" w14:textId="12B8DFAF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Productivity in proxy l</w:t>
      </w:r>
      <w:r>
        <w:t>ogs</w:t>
      </w:r>
    </w:p>
    <w:p w14:paraId="2226FB76" w14:textId="01C78B0C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 xml:space="preserve">: </w:t>
      </w:r>
      <w:r w:rsidR="002E5DA0">
        <w:t>[industry]</w:t>
      </w:r>
      <w:r w:rsidR="00BA5CBB">
        <w:t xml:space="preserve"> </w:t>
      </w:r>
      <w:r w:rsidR="002E5DA0">
        <w:t>“</w:t>
      </w:r>
      <w:r w:rsidR="00BA5CBB">
        <w:t>statistics</w:t>
      </w:r>
      <w:r w:rsidR="002E5DA0">
        <w:t>”</w:t>
      </w:r>
      <w:r w:rsidR="00BA5CBB">
        <w:t xml:space="preserve"> r</w:t>
      </w:r>
      <w:r>
        <w:t>eport</w:t>
      </w:r>
      <w:r w:rsidR="002E5DA0">
        <w:t>s</w:t>
      </w:r>
    </w:p>
    <w:p w14:paraId="5B5ED3C3" w14:textId="558D7215" w:rsidR="006A55A7" w:rsidRP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77777777" w:rsidR="0008059F" w:rsidRDefault="0008059F" w:rsidP="00EE0E18">
      <w:pPr>
        <w:pStyle w:val="H1"/>
      </w:pPr>
      <w:r>
        <w:t>Chapter 5: Knowing When 35 == 37: Finding The True Messages In Security Data</w:t>
      </w:r>
    </w:p>
    <w:p w14:paraId="5D079152" w14:textId="5F4F3456" w:rsidR="000F64BC" w:rsidRDefault="002E5DA0" w:rsidP="00EE0E18">
      <w:pPr>
        <w:pStyle w:val="H2"/>
      </w:pPr>
      <w:r>
        <w:t xml:space="preserve">Probability (a very important topic) </w:t>
      </w:r>
    </w:p>
    <w:p w14:paraId="4A68996F" w14:textId="77777777" w:rsidR="002E5DA0" w:rsidRDefault="002E5DA0" w:rsidP="00EE0E18">
      <w:pPr>
        <w:pStyle w:val="H3"/>
      </w:pPr>
      <w:r>
        <w:t>Why do so many people find probability theory unintuitive and difficult?</w:t>
      </w:r>
    </w:p>
    <w:p w14:paraId="7089C25B" w14:textId="00C49E6F" w:rsidR="000F64BC" w:rsidRDefault="00B80885" w:rsidP="00EE0E18">
      <w:pPr>
        <w:pStyle w:val="H3"/>
      </w:pPr>
      <w:r>
        <w:t>Link data analysis to probabilistic statements</w:t>
      </w:r>
    </w:p>
    <w:p w14:paraId="650FB4F9" w14:textId="15C02CB2" w:rsidR="000D6A09" w:rsidRDefault="000D6A09" w:rsidP="00EE0E18">
      <w:pPr>
        <w:pStyle w:val="H3"/>
        <w:rPr>
          <w:b/>
        </w:rPr>
      </w:pPr>
      <w:r>
        <w:rPr>
          <w:b/>
        </w:rPr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EE0E18">
      <w:pPr>
        <w:pStyle w:val="H3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EE0E18">
      <w:pPr>
        <w:pStyle w:val="H2"/>
      </w:pPr>
      <w:r>
        <w:t>Being secure in your u</w:t>
      </w:r>
      <w:r w:rsidR="000D6A09">
        <w:t>ncertainty</w:t>
      </w:r>
    </w:p>
    <w:p w14:paraId="11B66B38" w14:textId="77777777" w:rsidR="00B80885" w:rsidRDefault="006E035E" w:rsidP="00EE0E18">
      <w:pPr>
        <w:pStyle w:val="H3"/>
      </w:pPr>
      <w:r>
        <w:t>Embracing hypothesis testing and confidence intervals with open eye</w:t>
      </w:r>
    </w:p>
    <w:p w14:paraId="132C427C" w14:textId="1989A8C0" w:rsidR="00B80885" w:rsidRPr="00B80885" w:rsidRDefault="00B80885" w:rsidP="00B80885">
      <w:pPr>
        <w:pStyle w:val="H3"/>
      </w:pPr>
      <w:r>
        <w:t>What are p-values and why don’t I care?</w:t>
      </w:r>
    </w:p>
    <w:p w14:paraId="4EF6C821" w14:textId="511B93E2" w:rsidR="000D6A09" w:rsidRDefault="000D6A09" w:rsidP="00EE0E18">
      <w:pPr>
        <w:pStyle w:val="H3"/>
      </w:pPr>
      <w:r>
        <w:rPr>
          <w:b/>
        </w:rPr>
        <w:t>Use Case</w:t>
      </w:r>
      <w:r w:rsidR="00BA5CBB">
        <w:t>: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EE0E18">
      <w:pPr>
        <w:pStyle w:val="H3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EE0E18">
      <w:pPr>
        <w:pStyle w:val="H1"/>
      </w:pPr>
      <w:r>
        <w:t>Chapter 6: Breaking Up With Your Relational Database</w:t>
      </w:r>
    </w:p>
    <w:p w14:paraId="4E1F3D41" w14:textId="72C40FE6" w:rsidR="006B36CE" w:rsidRDefault="00BA5CBB" w:rsidP="00EE0E18">
      <w:pPr>
        <w:pStyle w:val="H2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EE0E18">
      <w:pPr>
        <w:pStyle w:val="H3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EE0E18">
      <w:pPr>
        <w:pStyle w:val="H2"/>
      </w:pPr>
      <w:r>
        <w:t>Managing non-relational data (saying “Yes” t</w:t>
      </w:r>
      <w:r w:rsidR="006B36CE">
        <w:t xml:space="preserve">o </w:t>
      </w:r>
      <w:proofErr w:type="spellStart"/>
      <w:r w:rsidR="006B36CE">
        <w:t>NoSQL</w:t>
      </w:r>
      <w:proofErr w:type="spellEnd"/>
      <w:r w:rsidR="006B36CE">
        <w:t>)</w:t>
      </w:r>
    </w:p>
    <w:p w14:paraId="0732D010" w14:textId="6C8FCCE4" w:rsidR="00200765" w:rsidRDefault="00200765" w:rsidP="00EE0E18">
      <w:pPr>
        <w:pStyle w:val="H3"/>
      </w:pPr>
      <w:r>
        <w:t>Explaining alternative data stores and their strengths:</w:t>
      </w:r>
    </w:p>
    <w:p w14:paraId="6E02AF5C" w14:textId="77777777" w:rsidR="00200765" w:rsidRDefault="006B36CE" w:rsidP="00EE0E18">
      <w:pPr>
        <w:pStyle w:val="H3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 w:rsidR="006E035E">
        <w:t xml:space="preserve">, </w:t>
      </w:r>
      <w:proofErr w:type="spellStart"/>
      <w:r w:rsidR="006E035E">
        <w:t>etc</w:t>
      </w:r>
      <w:proofErr w:type="spellEnd"/>
    </w:p>
    <w:p w14:paraId="4B7F9ED6" w14:textId="0BADC589" w:rsidR="006B36CE" w:rsidRPr="006B36CE" w:rsidRDefault="006B36CE" w:rsidP="00EE0E18">
      <w:pPr>
        <w:pStyle w:val="H3"/>
      </w:pPr>
      <w:r>
        <w:rPr>
          <w:b/>
        </w:rPr>
        <w:t>Use Case</w:t>
      </w:r>
      <w:r>
        <w:t>: Storing</w:t>
      </w:r>
      <w:r w:rsidR="00BA5CBB">
        <w:t xml:space="preserve"> and accessing </w:t>
      </w:r>
      <w:proofErr w:type="spellStart"/>
      <w:r w:rsidR="00BA5CBB">
        <w:t>netflow</w:t>
      </w:r>
      <w:proofErr w:type="spellEnd"/>
      <w:r w:rsidR="00BA5CBB">
        <w:t xml:space="preserve">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EE0E18">
      <w:pPr>
        <w:pStyle w:val="H1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EE0E18">
      <w:pPr>
        <w:pStyle w:val="H2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EE0E18">
      <w:pPr>
        <w:pStyle w:val="H3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Graphing trends in </w:t>
      </w:r>
      <w:proofErr w:type="spellStart"/>
      <w:r w:rsidR="00BA5CBB">
        <w:t>netflow</w:t>
      </w:r>
      <w:proofErr w:type="spellEnd"/>
      <w:r w:rsidR="00BA5CBB">
        <w:t xml:space="preserve"> data</w:t>
      </w:r>
      <w:r>
        <w:t xml:space="preserve"> (expansion of </w:t>
      </w:r>
      <w:proofErr w:type="spellStart"/>
      <w:r w:rsidR="00BA5CBB">
        <w:t>ch</w:t>
      </w:r>
      <w:proofErr w:type="spellEnd"/>
      <w:r>
        <w:t xml:space="preserve"> 3 &amp; 6 analysis)</w:t>
      </w:r>
    </w:p>
    <w:p w14:paraId="37508426" w14:textId="5086C0BF" w:rsidR="00AC2501" w:rsidRDefault="00AC2501" w:rsidP="00EE0E18">
      <w:pPr>
        <w:pStyle w:val="H3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</w:p>
    <w:p w14:paraId="1A647D79" w14:textId="6CD1D9C4" w:rsidR="00AC2501" w:rsidRPr="00AC2501" w:rsidRDefault="00AC2501" w:rsidP="00EE0E18">
      <w:pPr>
        <w:pStyle w:val="H3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proofErr w:type="spellStart"/>
      <w:r w:rsidR="00BA5CBB">
        <w:t>ch</w:t>
      </w:r>
      <w:proofErr w:type="spellEnd"/>
      <w:r>
        <w:t xml:space="preserve"> 3)</w:t>
      </w:r>
    </w:p>
    <w:p w14:paraId="5C414A50" w14:textId="77777777" w:rsidR="0008059F" w:rsidRDefault="0008059F" w:rsidP="00EE0E18">
      <w:pPr>
        <w:pStyle w:val="H1"/>
      </w:pPr>
      <w:r>
        <w:t>Chapter 8: Mapping Security Data</w:t>
      </w:r>
    </w:p>
    <w:p w14:paraId="65198BDF" w14:textId="3AD01457" w:rsidR="00AC2501" w:rsidRDefault="00BA5CBB" w:rsidP="00EE0E18">
      <w:pPr>
        <w:pStyle w:val="H2"/>
      </w:pPr>
      <w:r>
        <w:t>Realizing that spatial data may not be s</w:t>
      </w:r>
      <w:r w:rsidR="00AC2501">
        <w:t>p</w:t>
      </w:r>
      <w:r>
        <w:t>ecial d</w:t>
      </w:r>
      <w:r w:rsidR="00AC2501">
        <w:t>ata</w:t>
      </w:r>
    </w:p>
    <w:p w14:paraId="6147FA68" w14:textId="360AAE38" w:rsidR="00AC2501" w:rsidRDefault="00BA5CBB" w:rsidP="00EE0E18">
      <w:pPr>
        <w:pStyle w:val="H3"/>
      </w:pPr>
      <w:r>
        <w:t>P</w:t>
      </w:r>
      <w:r w:rsidR="00AC2501">
        <w:t xml:space="preserve">erforming Geo-IP mapping </w:t>
      </w:r>
      <w:r>
        <w:t>(and the gotchas in doing so)</w:t>
      </w:r>
    </w:p>
    <w:p w14:paraId="7574B8A9" w14:textId="468E5D1C" w:rsidR="00AC2501" w:rsidRDefault="00AC2501" w:rsidP="00EE0E18">
      <w:pPr>
        <w:pStyle w:val="H3"/>
      </w:pPr>
      <w:r>
        <w:rPr>
          <w:b/>
        </w:rPr>
        <w:t>Use Case</w:t>
      </w:r>
      <w:r w:rsidR="00BA5CBB">
        <w:t>: Generic g</w:t>
      </w:r>
      <w:r>
        <w:t>eo-location</w:t>
      </w:r>
      <w:r w:rsidR="00BA5CBB">
        <w:t xml:space="preserve"> of IP addresses</w:t>
      </w:r>
    </w:p>
    <w:p w14:paraId="107B2E43" w14:textId="135175E1" w:rsidR="00AC2501" w:rsidRDefault="00AC2501" w:rsidP="00EE0E18">
      <w:pPr>
        <w:pStyle w:val="H3"/>
      </w:pPr>
      <w:r>
        <w:rPr>
          <w:b/>
        </w:rPr>
        <w:t>Use Case</w:t>
      </w:r>
      <w:r>
        <w:t>: Mapping Botnets</w:t>
      </w:r>
    </w:p>
    <w:p w14:paraId="3D4ECE69" w14:textId="19960AF0" w:rsidR="00AC2501" w:rsidRDefault="00BA5CBB" w:rsidP="00EE0E18">
      <w:pPr>
        <w:pStyle w:val="H2"/>
      </w:pPr>
      <w:r>
        <w:t>Mapping outside the c</w:t>
      </w:r>
      <w:r w:rsidR="00AC2501">
        <w:t>ontinents</w:t>
      </w:r>
    </w:p>
    <w:p w14:paraId="3723E326" w14:textId="0129CCC2" w:rsidR="00AC2501" w:rsidRDefault="002E099B" w:rsidP="00EE0E18">
      <w:pPr>
        <w:pStyle w:val="H3"/>
      </w:pPr>
      <w:r>
        <w:t>D</w:t>
      </w:r>
      <w:r w:rsidR="00AC2501">
        <w:t>iscover</w:t>
      </w:r>
      <w:r>
        <w:t>ing</w:t>
      </w:r>
      <w:r w:rsidR="00AC2501">
        <w:t xml:space="preserve"> patterns and clusters with mapping tools </w:t>
      </w:r>
    </w:p>
    <w:p w14:paraId="35050528" w14:textId="66B05A76" w:rsidR="00AC2501" w:rsidRPr="00AC2501" w:rsidRDefault="00AC2501" w:rsidP="00EE0E18">
      <w:pPr>
        <w:pStyle w:val="H3"/>
      </w:pPr>
      <w:r>
        <w:rPr>
          <w:b/>
        </w:rPr>
        <w:t>Use Case</w:t>
      </w:r>
      <w:r>
        <w:t xml:space="preserve">: Mapping </w:t>
      </w:r>
      <w:r w:rsidR="002E099B">
        <w:t>malicious ASN.1 d</w:t>
      </w:r>
      <w:r>
        <w:t>ata</w:t>
      </w:r>
    </w:p>
    <w:p w14:paraId="6751DF04" w14:textId="11696474" w:rsidR="00B80885" w:rsidRDefault="0008059F" w:rsidP="00EE0E18">
      <w:pPr>
        <w:pStyle w:val="H1"/>
      </w:pPr>
      <w:r>
        <w:t xml:space="preserve">Chapter 9: </w:t>
      </w:r>
      <w:r w:rsidR="00B80885">
        <w:t>Dashboards</w:t>
      </w:r>
    </w:p>
    <w:p w14:paraId="0A452CA6" w14:textId="0196FB86" w:rsidR="00B80885" w:rsidRDefault="00B80885" w:rsidP="00B80885">
      <w:pPr>
        <w:pStyle w:val="H2"/>
      </w:pPr>
      <w:r>
        <w:t>[Publisher asked for a chapter on dashboards]</w:t>
      </w:r>
    </w:p>
    <w:p w14:paraId="4FCCB96D" w14:textId="610ED760" w:rsidR="0008059F" w:rsidRDefault="00B80885" w:rsidP="00EE0E18">
      <w:pPr>
        <w:pStyle w:val="H1"/>
      </w:pPr>
      <w:r>
        <w:t xml:space="preserve">Chapter 10: </w:t>
      </w:r>
      <w:r w:rsidR="0008059F">
        <w:t>Making The Machine Learn For You</w:t>
      </w:r>
    </w:p>
    <w:p w14:paraId="0697D7F9" w14:textId="77777777" w:rsidR="00B80885" w:rsidRDefault="00B80885" w:rsidP="00B80885">
      <w:pPr>
        <w:pStyle w:val="H2"/>
      </w:pPr>
      <w:r>
        <w:t>De-mystifying machine learning</w:t>
      </w:r>
    </w:p>
    <w:p w14:paraId="694F755A" w14:textId="34D88C6C" w:rsidR="00867AD1" w:rsidRPr="00C334BF" w:rsidRDefault="002E099B" w:rsidP="00EE0E18">
      <w:pPr>
        <w:pStyle w:val="H3"/>
      </w:pPr>
      <w:r>
        <w:t>Basics of</w:t>
      </w:r>
      <w:r w:rsidR="00867AD1">
        <w:t xml:space="preserve"> ML </w:t>
      </w:r>
      <w:r>
        <w:t xml:space="preserve">with </w:t>
      </w:r>
      <w:r w:rsidR="00867AD1">
        <w:t xml:space="preserve">the necessary </w:t>
      </w:r>
      <w:r>
        <w:t>background for the next section</w:t>
      </w:r>
    </w:p>
    <w:p w14:paraId="4D571203" w14:textId="0D079546" w:rsidR="00C334BF" w:rsidRDefault="002E099B" w:rsidP="00EE0E18">
      <w:pPr>
        <w:pStyle w:val="H2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EE0E18">
      <w:pPr>
        <w:pStyle w:val="H3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EE0E18">
      <w:pPr>
        <w:pStyle w:val="H3"/>
      </w:pPr>
      <w:r>
        <w:rPr>
          <w:b/>
        </w:rPr>
        <w:t>Use Case</w:t>
      </w:r>
      <w:r>
        <w:t xml:space="preserve">: Detecting </w:t>
      </w:r>
      <w:r w:rsidR="002E099B">
        <w:t xml:space="preserve">and classifying malware with </w:t>
      </w:r>
      <w:proofErr w:type="spellStart"/>
      <w:r w:rsidR="002E099B">
        <w:t>Naïeve</w:t>
      </w:r>
      <w:proofErr w:type="spellEnd"/>
      <w:r w:rsidR="002E099B">
        <w:t xml:space="preserve"> Bayes n</w:t>
      </w:r>
      <w:r>
        <w:t>etworks</w:t>
      </w:r>
    </w:p>
    <w:p w14:paraId="7AC40073" w14:textId="02D2AD60" w:rsidR="006C1A70" w:rsidRDefault="002E099B" w:rsidP="00EE0E18">
      <w:pPr>
        <w:pStyle w:val="H2"/>
      </w:pPr>
      <w:r>
        <w:t>Introduction to textual a</w:t>
      </w:r>
      <w:r w:rsidR="006C1A70">
        <w:t>nalysis (</w:t>
      </w:r>
      <w:r w:rsidR="00B80885">
        <w:t xml:space="preserve">natural language processing, </w:t>
      </w:r>
      <w:r w:rsidR="006C1A70">
        <w:t>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lastRenderedPageBreak/>
        <w:t>Use Case</w:t>
      </w:r>
      <w:r>
        <w:t>: Who Wrote That? (Attribution of anonymous blog/forum posts)</w:t>
      </w:r>
    </w:p>
    <w:p w14:paraId="2197D431" w14:textId="77777777" w:rsidR="00B80885" w:rsidRDefault="00B80885" w:rsidP="00B80885">
      <w:pPr>
        <w:pStyle w:val="H1"/>
      </w:pPr>
      <w:r>
        <w:t>Chapter 10: Making The Machine Read For You</w:t>
      </w:r>
    </w:p>
    <w:p w14:paraId="1D5A2A7B" w14:textId="77777777" w:rsidR="0008059F" w:rsidRDefault="0008059F" w:rsidP="00EE0E18">
      <w:pPr>
        <w:pStyle w:val="H1"/>
      </w:pPr>
      <w:r>
        <w:t>Chapter 11: Predicting The Future With Security Data</w:t>
      </w:r>
    </w:p>
    <w:p w14:paraId="0AC20795" w14:textId="1860257B" w:rsidR="000869E7" w:rsidRDefault="002E099B" w:rsidP="00EE0E18">
      <w:pPr>
        <w:pStyle w:val="H2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EE0E18">
      <w:pPr>
        <w:pStyle w:val="H3"/>
      </w:pPr>
      <w:r>
        <w:t>The hype and hopes of predictive analytics</w:t>
      </w:r>
    </w:p>
    <w:p w14:paraId="27FED647" w14:textId="567AF90F" w:rsidR="0099730A" w:rsidRDefault="002E099B" w:rsidP="00EE0E18">
      <w:pPr>
        <w:pStyle w:val="H3"/>
      </w:pPr>
      <w:r>
        <w:t>How to perform basic predictive analysis</w:t>
      </w:r>
    </w:p>
    <w:p w14:paraId="74D9DA4A" w14:textId="5BBC4BC0" w:rsidR="0099730A" w:rsidRDefault="0099730A" w:rsidP="00EE0E18">
      <w:pPr>
        <w:pStyle w:val="H3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EE0E18">
      <w:pPr>
        <w:pStyle w:val="H3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EE0E18">
      <w:pPr>
        <w:pStyle w:val="H1"/>
      </w:pPr>
      <w:r>
        <w:t>Chapter 12: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3B4C8E" w:rsidRDefault="003B4C8E" w:rsidP="00402F98">
      <w:r>
        <w:separator/>
      </w:r>
    </w:p>
  </w:endnote>
  <w:endnote w:type="continuationSeparator" w:id="0">
    <w:p w14:paraId="12E93AF6" w14:textId="77777777" w:rsidR="003B4C8E" w:rsidRDefault="003B4C8E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3B4C8E" w:rsidRDefault="003B4C8E" w:rsidP="00402F98">
      <w:r>
        <w:separator/>
      </w:r>
    </w:p>
  </w:footnote>
  <w:footnote w:type="continuationSeparator" w:id="0">
    <w:p w14:paraId="12B85BD2" w14:textId="77777777" w:rsidR="003B4C8E" w:rsidRDefault="003B4C8E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A716E"/>
    <w:rsid w:val="001E2FD5"/>
    <w:rsid w:val="00200765"/>
    <w:rsid w:val="0020246A"/>
    <w:rsid w:val="00251823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2E5DA0"/>
    <w:rsid w:val="00300BD4"/>
    <w:rsid w:val="0030158B"/>
    <w:rsid w:val="003260B9"/>
    <w:rsid w:val="00364859"/>
    <w:rsid w:val="00375EC4"/>
    <w:rsid w:val="00380D60"/>
    <w:rsid w:val="003A7437"/>
    <w:rsid w:val="003B3976"/>
    <w:rsid w:val="003B4C8E"/>
    <w:rsid w:val="003E4A99"/>
    <w:rsid w:val="004005A0"/>
    <w:rsid w:val="00402F98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A656E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B35D5"/>
    <w:rsid w:val="007C6781"/>
    <w:rsid w:val="00867AD1"/>
    <w:rsid w:val="008A72B4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A2545D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B12E78"/>
    <w:rsid w:val="00B23DB7"/>
    <w:rsid w:val="00B351FF"/>
    <w:rsid w:val="00B606DB"/>
    <w:rsid w:val="00B65A79"/>
    <w:rsid w:val="00B80885"/>
    <w:rsid w:val="00B8466B"/>
    <w:rsid w:val="00B925DC"/>
    <w:rsid w:val="00BA20DB"/>
    <w:rsid w:val="00BA5CBB"/>
    <w:rsid w:val="00BA70DE"/>
    <w:rsid w:val="00BE77BD"/>
    <w:rsid w:val="00C1289C"/>
    <w:rsid w:val="00C334BF"/>
    <w:rsid w:val="00C35884"/>
    <w:rsid w:val="00C41F01"/>
    <w:rsid w:val="00C439D1"/>
    <w:rsid w:val="00C64AFA"/>
    <w:rsid w:val="00C848C4"/>
    <w:rsid w:val="00CA1C20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D6D55"/>
    <w:rsid w:val="00EE0E18"/>
    <w:rsid w:val="00F22A20"/>
    <w:rsid w:val="00F306D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AC255-3F08-6A4C-83D5-A1652C27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62</TotalTime>
  <Pages>3</Pages>
  <Words>818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6</cp:revision>
  <dcterms:created xsi:type="dcterms:W3CDTF">2013-05-07T17:36:00Z</dcterms:created>
  <dcterms:modified xsi:type="dcterms:W3CDTF">2013-06-18T02:17:00Z</dcterms:modified>
</cp:coreProperties>
</file>