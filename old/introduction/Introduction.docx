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FF26B" w14:textId="77777777" w:rsidR="00F61D15" w:rsidRDefault="00091AD8" w:rsidP="00751234">
      <w:pPr>
        <w:pStyle w:val="ChapterTitle"/>
      </w:pPr>
      <w:r>
        <w:t>Introduction</w:t>
      </w:r>
    </w:p>
    <w:p w14:paraId="5023CF8F" w14:textId="77777777" w:rsidR="00091AD8" w:rsidRDefault="00091AD8" w:rsidP="00091AD8">
      <w:pPr>
        <w:pStyle w:val="H1"/>
      </w:pPr>
      <w:r>
        <w:t>Thank you</w:t>
      </w:r>
    </w:p>
    <w:p w14:paraId="08DE6EE1" w14:textId="77777777" w:rsidR="00091AD8" w:rsidRDefault="00091AD8" w:rsidP="00091AD8">
      <w:pPr>
        <w:pStyle w:val="Para"/>
      </w:pPr>
      <w:r>
        <w:t>Wade Baker</w:t>
      </w:r>
    </w:p>
    <w:p w14:paraId="58505D9E" w14:textId="77777777" w:rsidR="00091AD8" w:rsidRDefault="00091AD8" w:rsidP="00091AD8">
      <w:pPr>
        <w:pStyle w:val="Para"/>
      </w:pPr>
      <w:r>
        <w:t>Stephen Patton</w:t>
      </w:r>
    </w:p>
    <w:p w14:paraId="1E2452DD" w14:textId="77777777" w:rsidR="00091AD8" w:rsidRDefault="00091AD8" w:rsidP="00091AD8">
      <w:pPr>
        <w:pStyle w:val="Para"/>
      </w:pPr>
      <w:proofErr w:type="spellStart"/>
      <w:r>
        <w:t>Mrs</w:t>
      </w:r>
      <w:proofErr w:type="spellEnd"/>
      <w:r>
        <w:t xml:space="preserve"> Jacobs</w:t>
      </w:r>
    </w:p>
    <w:p w14:paraId="728BA14E" w14:textId="77777777" w:rsidR="00091AD8" w:rsidRDefault="00091AD8" w:rsidP="00091AD8">
      <w:pPr>
        <w:pStyle w:val="Para"/>
      </w:pPr>
      <w:proofErr w:type="spellStart"/>
      <w:r>
        <w:t>Mrs</w:t>
      </w:r>
      <w:proofErr w:type="spellEnd"/>
      <w:r>
        <w:t xml:space="preserve"> Rudis</w:t>
      </w:r>
    </w:p>
    <w:p w14:paraId="71B80FF0" w14:textId="77777777" w:rsidR="00091AD8" w:rsidRDefault="00C91560" w:rsidP="00091AD8">
      <w:pPr>
        <w:pStyle w:val="Para"/>
      </w:pPr>
      <w:r>
        <w:t xml:space="preserve">David </w:t>
      </w:r>
      <w:proofErr w:type="spellStart"/>
      <w:r>
        <w:t>Severski</w:t>
      </w:r>
      <w:proofErr w:type="spellEnd"/>
      <w:r>
        <w:t xml:space="preserve"> - For sharing data</w:t>
      </w:r>
    </w:p>
    <w:p w14:paraId="3D486BE4" w14:textId="77777777" w:rsidR="00C91560" w:rsidRDefault="00C91560" w:rsidP="00091AD8">
      <w:pPr>
        <w:pStyle w:val="Para"/>
      </w:pPr>
      <w:proofErr w:type="spellStart"/>
      <w:r>
        <w:t>Vikram</w:t>
      </w:r>
      <w:proofErr w:type="spellEnd"/>
      <w:r>
        <w:t xml:space="preserve"> Thakur and Symantec for the </w:t>
      </w:r>
      <w:proofErr w:type="spellStart"/>
      <w:r>
        <w:t>ZeroAccess</w:t>
      </w:r>
      <w:proofErr w:type="spellEnd"/>
      <w:r>
        <w:t xml:space="preserve"> Data</w:t>
      </w:r>
    </w:p>
    <w:p w14:paraId="7EC03435" w14:textId="2E9FD7B5" w:rsidR="00BB706B" w:rsidRDefault="00BB706B" w:rsidP="00091AD8">
      <w:pPr>
        <w:pStyle w:val="Para"/>
      </w:pPr>
      <w:r>
        <w:t>Chris Porter, for the prolific network of contacts</w:t>
      </w:r>
      <w:bookmarkStart w:id="0" w:name="_GoBack"/>
      <w:bookmarkEnd w:id="0"/>
    </w:p>
    <w:p w14:paraId="1E5FCD7E" w14:textId="77777777" w:rsidR="00C91560" w:rsidRPr="00091AD8" w:rsidRDefault="00C91560" w:rsidP="00091AD8">
      <w:pPr>
        <w:pStyle w:val="Para"/>
      </w:pPr>
    </w:p>
    <w:sectPr w:rsidR="00C91560" w:rsidRPr="00091AD8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FF201" w14:textId="77777777" w:rsidR="00091AD8" w:rsidRDefault="00091AD8" w:rsidP="00402F98">
      <w:r>
        <w:separator/>
      </w:r>
    </w:p>
  </w:endnote>
  <w:endnote w:type="continuationSeparator" w:id="0">
    <w:p w14:paraId="5D6FAE31" w14:textId="77777777" w:rsidR="00091AD8" w:rsidRDefault="00091AD8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5B0F12" w14:textId="77777777" w:rsidR="00091AD8" w:rsidRDefault="00091AD8" w:rsidP="00402F98">
      <w:r>
        <w:separator/>
      </w:r>
    </w:p>
  </w:footnote>
  <w:footnote w:type="continuationSeparator" w:id="0">
    <w:p w14:paraId="319E89EC" w14:textId="77777777" w:rsidR="00091AD8" w:rsidRDefault="00091AD8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AD8"/>
    <w:rsid w:val="0002400F"/>
    <w:rsid w:val="00026AC6"/>
    <w:rsid w:val="000347C0"/>
    <w:rsid w:val="00036E02"/>
    <w:rsid w:val="00087194"/>
    <w:rsid w:val="00091AD8"/>
    <w:rsid w:val="000A0B3B"/>
    <w:rsid w:val="000A5213"/>
    <w:rsid w:val="000B4703"/>
    <w:rsid w:val="000B6DAD"/>
    <w:rsid w:val="000D0376"/>
    <w:rsid w:val="00105E2F"/>
    <w:rsid w:val="001143A8"/>
    <w:rsid w:val="00142FC6"/>
    <w:rsid w:val="00144111"/>
    <w:rsid w:val="00187FD0"/>
    <w:rsid w:val="001A716E"/>
    <w:rsid w:val="001E2FD5"/>
    <w:rsid w:val="0020246A"/>
    <w:rsid w:val="00262F8D"/>
    <w:rsid w:val="0026304B"/>
    <w:rsid w:val="002672B0"/>
    <w:rsid w:val="002A4976"/>
    <w:rsid w:val="002E2444"/>
    <w:rsid w:val="002E4473"/>
    <w:rsid w:val="00300BD4"/>
    <w:rsid w:val="0030158B"/>
    <w:rsid w:val="003260B9"/>
    <w:rsid w:val="00364859"/>
    <w:rsid w:val="00375EC4"/>
    <w:rsid w:val="00380D60"/>
    <w:rsid w:val="003A7437"/>
    <w:rsid w:val="003B3976"/>
    <w:rsid w:val="004005A0"/>
    <w:rsid w:val="00402F98"/>
    <w:rsid w:val="00420769"/>
    <w:rsid w:val="0046291B"/>
    <w:rsid w:val="004F0A05"/>
    <w:rsid w:val="00514C2F"/>
    <w:rsid w:val="0053229A"/>
    <w:rsid w:val="005515E8"/>
    <w:rsid w:val="00553C88"/>
    <w:rsid w:val="005563A3"/>
    <w:rsid w:val="00577C1D"/>
    <w:rsid w:val="005C78EA"/>
    <w:rsid w:val="005C7DAA"/>
    <w:rsid w:val="006428BA"/>
    <w:rsid w:val="00664E0B"/>
    <w:rsid w:val="006B7C5A"/>
    <w:rsid w:val="006E361B"/>
    <w:rsid w:val="006F4E38"/>
    <w:rsid w:val="00710639"/>
    <w:rsid w:val="00713161"/>
    <w:rsid w:val="00751234"/>
    <w:rsid w:val="007C6781"/>
    <w:rsid w:val="008D0891"/>
    <w:rsid w:val="008E54B1"/>
    <w:rsid w:val="008F2F53"/>
    <w:rsid w:val="0090112F"/>
    <w:rsid w:val="0091469E"/>
    <w:rsid w:val="0092663E"/>
    <w:rsid w:val="00972EAA"/>
    <w:rsid w:val="00A44441"/>
    <w:rsid w:val="00A601BA"/>
    <w:rsid w:val="00A64850"/>
    <w:rsid w:val="00A832A0"/>
    <w:rsid w:val="00A83B7D"/>
    <w:rsid w:val="00A862AD"/>
    <w:rsid w:val="00AA2F11"/>
    <w:rsid w:val="00AE0519"/>
    <w:rsid w:val="00B12E78"/>
    <w:rsid w:val="00B23DB7"/>
    <w:rsid w:val="00B351FF"/>
    <w:rsid w:val="00B606DB"/>
    <w:rsid w:val="00B65A79"/>
    <w:rsid w:val="00B8466B"/>
    <w:rsid w:val="00B925DC"/>
    <w:rsid w:val="00BA20DB"/>
    <w:rsid w:val="00BA70DE"/>
    <w:rsid w:val="00BB706B"/>
    <w:rsid w:val="00BE77BD"/>
    <w:rsid w:val="00C1289C"/>
    <w:rsid w:val="00C35884"/>
    <w:rsid w:val="00C41F01"/>
    <w:rsid w:val="00C439D1"/>
    <w:rsid w:val="00C64AFA"/>
    <w:rsid w:val="00C848C4"/>
    <w:rsid w:val="00C91560"/>
    <w:rsid w:val="00CA1C20"/>
    <w:rsid w:val="00D06CF6"/>
    <w:rsid w:val="00D2009C"/>
    <w:rsid w:val="00D63C62"/>
    <w:rsid w:val="00D65677"/>
    <w:rsid w:val="00D95FED"/>
    <w:rsid w:val="00DB54B7"/>
    <w:rsid w:val="00DD2D62"/>
    <w:rsid w:val="00DF5825"/>
    <w:rsid w:val="00E13D56"/>
    <w:rsid w:val="00E25BC7"/>
    <w:rsid w:val="00E53163"/>
    <w:rsid w:val="00E55F83"/>
    <w:rsid w:val="00E73008"/>
    <w:rsid w:val="00EB43EE"/>
    <w:rsid w:val="00F22A20"/>
    <w:rsid w:val="00F61D15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1B7B6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B5394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  <w:outlineLvl w:val="9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next w:val="Para"/>
    <w:qFormat/>
    <w:rsid w:val="00B5394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5394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B5394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  <w:outlineLvl w:val="9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next w:val="Para"/>
    <w:qFormat/>
    <w:rsid w:val="00B5394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5394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3</TotalTime>
  <Pages>1</Pages>
  <Words>30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Jay Jacobs</cp:lastModifiedBy>
  <cp:revision>3</cp:revision>
  <dcterms:created xsi:type="dcterms:W3CDTF">2013-07-10T21:17:00Z</dcterms:created>
  <dcterms:modified xsi:type="dcterms:W3CDTF">2013-07-17T14:12:00Z</dcterms:modified>
</cp:coreProperties>
</file>